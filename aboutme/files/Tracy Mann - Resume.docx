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8991"/>
        <w:gridCol w:w="899"/>
      </w:tblGrid>
      <w:tr w:rsidR="00605A5B" w14:paraId="530D1BC1" w14:textId="77777777" w:rsidTr="00507E93">
        <w:trPr>
          <w:trHeight w:val="2160"/>
        </w:trPr>
        <w:tc>
          <w:tcPr>
            <w:tcW w:w="900" w:type="dxa"/>
          </w:tcPr>
          <w:p w14:paraId="3518C49C" w14:textId="77777777" w:rsidR="00605A5B" w:rsidRDefault="00605A5B"/>
        </w:tc>
        <w:tc>
          <w:tcPr>
            <w:tcW w:w="8991" w:type="dxa"/>
          </w:tcPr>
          <w:p w14:paraId="123B6E5D" w14:textId="4DE1BAA1" w:rsidR="00605A5B" w:rsidRPr="00F316AD" w:rsidRDefault="00B0508A" w:rsidP="00605A5B">
            <w:pPr>
              <w:pStyle w:val="Title"/>
            </w:pPr>
            <w:r>
              <w:t>Tracy</w:t>
            </w:r>
            <w:r w:rsidR="00A77921">
              <w:t xml:space="preserve"> </w:t>
            </w:r>
            <w:r>
              <w:rPr>
                <w:rStyle w:val="Emphasis"/>
              </w:rPr>
              <w:t>Mann</w:t>
            </w:r>
          </w:p>
          <w:p w14:paraId="0D05A986" w14:textId="27420513" w:rsidR="00605A5B" w:rsidRDefault="00104EF5" w:rsidP="00A77921">
            <w:pPr>
              <w:pStyle w:val="Subtitle"/>
            </w:pPr>
            <w:r>
              <w:t xml:space="preserve">Technical </w:t>
            </w:r>
            <w:r w:rsidR="003A2471">
              <w:t>Team Lead</w:t>
            </w:r>
          </w:p>
        </w:tc>
        <w:tc>
          <w:tcPr>
            <w:tcW w:w="899" w:type="dxa"/>
          </w:tcPr>
          <w:p w14:paraId="2D4534F3" w14:textId="77777777" w:rsidR="00605A5B" w:rsidRDefault="00605A5B"/>
        </w:tc>
      </w:tr>
    </w:tbl>
    <w:p w14:paraId="38EE8DE9" w14:textId="77777777" w:rsidR="00507E93" w:rsidRPr="00507E93" w:rsidRDefault="00507E9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623"/>
        <w:gridCol w:w="8177"/>
      </w:tblGrid>
      <w:tr w:rsidR="00507E93" w14:paraId="564B514E" w14:textId="77777777" w:rsidTr="005E51D2">
        <w:tc>
          <w:tcPr>
            <w:tcW w:w="2623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32C6F278" w14:textId="77777777" w:rsidR="00507E93" w:rsidRDefault="00507E93"/>
        </w:tc>
        <w:tc>
          <w:tcPr>
            <w:tcW w:w="8177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1550C2BC" w14:textId="77777777" w:rsidR="00507E93" w:rsidRDefault="00507E93"/>
        </w:tc>
      </w:tr>
      <w:tr w:rsidR="00605A5B" w14:paraId="003378A3" w14:textId="77777777" w:rsidTr="005E51D2">
        <w:trPr>
          <w:trHeight w:val="2057"/>
        </w:trPr>
        <w:tc>
          <w:tcPr>
            <w:tcW w:w="2623" w:type="dxa"/>
            <w:tcBorders>
              <w:right w:val="single" w:sz="18" w:space="0" w:color="648276" w:themeColor="accent5"/>
            </w:tcBorders>
          </w:tcPr>
          <w:p w14:paraId="227B0138" w14:textId="77777777" w:rsidR="00605A5B" w:rsidRPr="00605A5B" w:rsidRDefault="002741B2" w:rsidP="00605A5B">
            <w:pPr>
              <w:pStyle w:val="Heading1"/>
            </w:pPr>
            <w:sdt>
              <w:sdtPr>
                <w:id w:val="1604447469"/>
                <w:placeholder>
                  <w:docPart w:val="23BBC4D42DB34349AB7E3C5A6F4C28C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14:paraId="354B458E" w14:textId="1DB860DB" w:rsidR="00C1095A" w:rsidRDefault="003A2471" w:rsidP="003A2471">
            <w:pPr>
              <w:pStyle w:val="TextLeft"/>
            </w:pPr>
            <w:r>
              <w:t xml:space="preserve">309 </w:t>
            </w:r>
            <w:proofErr w:type="spellStart"/>
            <w:r>
              <w:t>Karsten</w:t>
            </w:r>
            <w:proofErr w:type="spellEnd"/>
            <w:r>
              <w:t xml:space="preserve"> Creek Dr</w:t>
            </w:r>
            <w:r w:rsidR="001F1F4C">
              <w:t>.</w:t>
            </w:r>
          </w:p>
          <w:p w14:paraId="23B832A7" w14:textId="622831B8" w:rsidR="00C1095A" w:rsidRDefault="003A2471" w:rsidP="00C1095A">
            <w:pPr>
              <w:pStyle w:val="TextLeft"/>
            </w:pPr>
            <w:r>
              <w:t>(864) 505-0724</w:t>
            </w:r>
          </w:p>
          <w:p w14:paraId="6C7BF0E1" w14:textId="7DC65F6A" w:rsidR="00C1095A" w:rsidRDefault="006C3BC1" w:rsidP="00C1095A">
            <w:pPr>
              <w:pStyle w:val="TextLeft"/>
            </w:pPr>
            <w:r w:rsidRPr="006C3BC1">
              <w:t>trmann70@hotmail.com</w:t>
            </w:r>
          </w:p>
          <w:p w14:paraId="69D4DB20" w14:textId="77777777" w:rsidR="00605A5B" w:rsidRDefault="00605A5B" w:rsidP="00605A5B">
            <w:pPr>
              <w:pStyle w:val="TextLeft"/>
            </w:pPr>
          </w:p>
        </w:tc>
        <w:tc>
          <w:tcPr>
            <w:tcW w:w="8177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25E75057" w14:textId="2037068A" w:rsidR="00605A5B" w:rsidRDefault="005E51D2" w:rsidP="00605A5B">
            <w:pPr>
              <w:pStyle w:val="Heading2"/>
            </w:pPr>
            <w:r>
              <w:t>Profile</w:t>
            </w:r>
          </w:p>
          <w:p w14:paraId="3601DACB" w14:textId="3ED21562" w:rsidR="0000385D" w:rsidRPr="003D254E" w:rsidRDefault="0000385D" w:rsidP="00F82D88">
            <w:pPr>
              <w:pStyle w:val="TextRight"/>
              <w:ind w:left="720"/>
              <w:rPr>
                <w:rFonts w:ascii="Libre Franklin" w:hAnsi="Libre Franklin"/>
                <w:color w:val="363636"/>
                <w:shd w:val="clear" w:color="auto" w:fill="FFFFFF"/>
              </w:rPr>
            </w:pPr>
            <w:r>
              <w:rPr>
                <w:rFonts w:ascii="Libre Franklin" w:hAnsi="Libre Franklin"/>
                <w:color w:val="363636"/>
                <w:shd w:val="clear" w:color="auto" w:fill="FFFFFF"/>
              </w:rPr>
              <w:t xml:space="preserve">Highly skilled </w:t>
            </w:r>
            <w:r w:rsidR="00A1151D">
              <w:rPr>
                <w:rFonts w:ascii="Libre Franklin" w:hAnsi="Libre Franklin"/>
                <w:color w:val="363636"/>
                <w:shd w:val="clear" w:color="auto" w:fill="FFFFFF"/>
              </w:rPr>
              <w:t xml:space="preserve">results driven </w:t>
            </w:r>
            <w:r w:rsidRPr="0000385D">
              <w:rPr>
                <w:rFonts w:ascii="Libre Franklin" w:hAnsi="Libre Franklin"/>
                <w:color w:val="363636"/>
                <w:shd w:val="clear" w:color="auto" w:fill="FFFFFF"/>
              </w:rPr>
              <w:t xml:space="preserve">professional with </w:t>
            </w:r>
            <w:r>
              <w:rPr>
                <w:rFonts w:ascii="Libre Franklin" w:hAnsi="Libre Franklin"/>
                <w:color w:val="363636"/>
                <w:shd w:val="clear" w:color="auto" w:fill="FFFFFF"/>
              </w:rPr>
              <w:t xml:space="preserve">extensive experience in support of </w:t>
            </w:r>
            <w:r w:rsidR="004B57AB">
              <w:rPr>
                <w:rFonts w:ascii="Libre Franklin" w:hAnsi="Libre Franklin"/>
                <w:color w:val="363636"/>
                <w:shd w:val="clear" w:color="auto" w:fill="FFFFFF"/>
              </w:rPr>
              <w:t>information technology applications.  Proven ability to access and manage comple</w:t>
            </w:r>
            <w:r w:rsidR="00A1151D">
              <w:rPr>
                <w:rFonts w:ascii="Libre Franklin" w:hAnsi="Libre Franklin"/>
                <w:color w:val="363636"/>
                <w:shd w:val="clear" w:color="auto" w:fill="FFFFFF"/>
              </w:rPr>
              <w:t>x</w:t>
            </w:r>
            <w:r w:rsidR="004B57AB">
              <w:rPr>
                <w:rFonts w:ascii="Libre Franklin" w:hAnsi="Libre Franklin"/>
                <w:color w:val="363636"/>
                <w:shd w:val="clear" w:color="auto" w:fill="FFFFFF"/>
              </w:rPr>
              <w:t xml:space="preserve"> </w:t>
            </w:r>
            <w:r w:rsidR="00A1151D">
              <w:rPr>
                <w:rFonts w:ascii="Libre Franklin" w:hAnsi="Libre Franklin"/>
                <w:color w:val="363636"/>
                <w:shd w:val="clear" w:color="auto" w:fill="FFFFFF"/>
              </w:rPr>
              <w:t>obstacles</w:t>
            </w:r>
            <w:r w:rsidR="000F215C">
              <w:rPr>
                <w:rFonts w:ascii="Libre Franklin" w:hAnsi="Libre Franklin"/>
                <w:color w:val="363636"/>
                <w:shd w:val="clear" w:color="auto" w:fill="FFFFFF"/>
              </w:rPr>
              <w:t xml:space="preserve"> while providing service delivery excellence</w:t>
            </w:r>
            <w:r w:rsidR="00A1151D">
              <w:rPr>
                <w:rFonts w:ascii="Libre Franklin" w:hAnsi="Libre Franklin"/>
                <w:color w:val="363636"/>
                <w:shd w:val="clear" w:color="auto" w:fill="FFFFFF"/>
              </w:rPr>
              <w:t xml:space="preserve">, </w:t>
            </w:r>
            <w:r w:rsidR="000F215C">
              <w:rPr>
                <w:rFonts w:ascii="Libre Franklin" w:hAnsi="Libre Franklin"/>
                <w:color w:val="363636"/>
                <w:shd w:val="clear" w:color="auto" w:fill="FFFFFF"/>
              </w:rPr>
              <w:t xml:space="preserve">customer satisfaction focused, </w:t>
            </w:r>
            <w:r w:rsidR="00A1151D">
              <w:rPr>
                <w:rFonts w:ascii="Libre Franklin" w:hAnsi="Libre Franklin"/>
                <w:color w:val="363636"/>
                <w:shd w:val="clear" w:color="auto" w:fill="FFFFFF"/>
              </w:rPr>
              <w:t>a strong troubleshooter and team player.  Successful in intense and demanding environments, providing decisive team leadership and structure with a track record of motivating, and developing his team.</w:t>
            </w:r>
          </w:p>
        </w:tc>
      </w:tr>
      <w:tr w:rsidR="000E1D44" w14:paraId="1D1E8C0D" w14:textId="77777777" w:rsidTr="005E51D2">
        <w:trPr>
          <w:trHeight w:val="3688"/>
        </w:trPr>
        <w:tc>
          <w:tcPr>
            <w:tcW w:w="2623" w:type="dxa"/>
            <w:tcBorders>
              <w:right w:val="single" w:sz="18" w:space="0" w:color="648276" w:themeColor="accent5"/>
            </w:tcBorders>
          </w:tcPr>
          <w:p w14:paraId="51A7C55A" w14:textId="77777777" w:rsidR="000E1D44" w:rsidRDefault="002741B2" w:rsidP="000E1D44">
            <w:pPr>
              <w:pStyle w:val="Heading1"/>
            </w:pPr>
            <w:sdt>
              <w:sdtPr>
                <w:id w:val="1723097672"/>
                <w:placeholder>
                  <w:docPart w:val="C1422A5D6B714F9B8F1919CD44E3274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>
                  <w:t>Education</w:t>
                </w:r>
              </w:sdtContent>
            </w:sdt>
          </w:p>
          <w:p w14:paraId="4780741A" w14:textId="6C2ED589" w:rsidR="00FE3751" w:rsidRDefault="003A5FA4" w:rsidP="0057534A">
            <w:pPr>
              <w:pStyle w:val="TextLeft"/>
            </w:pPr>
            <w:r>
              <w:t xml:space="preserve">SUNY at </w:t>
            </w:r>
            <w:r w:rsidR="00FE3751">
              <w:t>Alfred State</w:t>
            </w:r>
          </w:p>
          <w:p w14:paraId="2CC37C53" w14:textId="4B40FF3F" w:rsidR="00FE3751" w:rsidRDefault="00FE3751" w:rsidP="00477AB5">
            <w:pPr>
              <w:pStyle w:val="TextLeft"/>
            </w:pPr>
            <w:r>
              <w:t>Alfred, NY</w:t>
            </w:r>
          </w:p>
          <w:p w14:paraId="178D0182" w14:textId="4350BBF4" w:rsidR="00477AB5" w:rsidRDefault="00477AB5" w:rsidP="00915800">
            <w:pPr>
              <w:pStyle w:val="TextLeft"/>
            </w:pPr>
            <w:r>
              <w:t>A</w:t>
            </w:r>
            <w:r w:rsidR="00E309A9">
              <w:t xml:space="preserve">ssociates of </w:t>
            </w:r>
            <w:r>
              <w:t>S</w:t>
            </w:r>
            <w:r w:rsidR="00E309A9">
              <w:t>cience in Business</w:t>
            </w:r>
            <w:r w:rsidR="00915800">
              <w:t xml:space="preserve"> Administration Transfer</w:t>
            </w:r>
            <w:r w:rsidR="006D5FB5">
              <w:t xml:space="preserve"> </w:t>
            </w:r>
            <w:r w:rsidR="001C6CE2">
              <w:t>1992-</w:t>
            </w:r>
            <w:r w:rsidR="006D5FB5">
              <w:t>199</w:t>
            </w:r>
            <w:r w:rsidR="001C6CE2">
              <w:t>4</w:t>
            </w:r>
          </w:p>
          <w:p w14:paraId="3F1E667E" w14:textId="0C4EC006" w:rsidR="00915800" w:rsidRDefault="00915800" w:rsidP="00915800"/>
          <w:p w14:paraId="44296E43" w14:textId="62B76A4C" w:rsidR="00915800" w:rsidRDefault="003A5FA4" w:rsidP="00CC30A5">
            <w:pPr>
              <w:pStyle w:val="TextLeft"/>
            </w:pPr>
            <w:r>
              <w:t>SUNY at Buffalo</w:t>
            </w:r>
          </w:p>
          <w:p w14:paraId="3175CC43" w14:textId="56EB0C97" w:rsidR="00CC30A5" w:rsidRDefault="00CC30A5" w:rsidP="00CC30A5">
            <w:pPr>
              <w:pStyle w:val="TextLeft"/>
            </w:pPr>
            <w:r>
              <w:t>Buffalo, NY</w:t>
            </w:r>
          </w:p>
          <w:p w14:paraId="1C5E6D2D" w14:textId="3812ACD8" w:rsidR="00354E40" w:rsidRPr="00354E40" w:rsidRDefault="00354E40" w:rsidP="00354E40">
            <w:pPr>
              <w:pStyle w:val="TextLeft"/>
            </w:pPr>
            <w:r>
              <w:t>Classes:  Data Structures, Business Productivity, Marketing</w:t>
            </w:r>
          </w:p>
          <w:p w14:paraId="4AF8B897" w14:textId="01A793F3" w:rsidR="001C6CE2" w:rsidRPr="001C6CE2" w:rsidRDefault="001C6CE2" w:rsidP="007267F3">
            <w:pPr>
              <w:pStyle w:val="TextLeft"/>
            </w:pPr>
            <w:r>
              <w:t>1994-1996</w:t>
            </w:r>
          </w:p>
          <w:p w14:paraId="2C29F87F" w14:textId="2C9096A1" w:rsidR="000E1D44" w:rsidRPr="00D41398" w:rsidRDefault="000E1D44" w:rsidP="00D41398">
            <w:pPr>
              <w:pStyle w:val="TextLeft"/>
            </w:pPr>
          </w:p>
        </w:tc>
        <w:tc>
          <w:tcPr>
            <w:tcW w:w="8177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17F3FE06398F4BC095AE1DE6BBF2CC40"/>
              </w:placeholder>
              <w:temporary/>
              <w:showingPlcHdr/>
              <w15:appearance w15:val="hidden"/>
              <w:text/>
            </w:sdtPr>
            <w:sdtEndPr/>
            <w:sdtContent>
              <w:p w14:paraId="612EE691" w14:textId="77777777" w:rsidR="00A77921" w:rsidRDefault="00A77921" w:rsidP="00A77921">
                <w:pPr>
                  <w:pStyle w:val="Heading2"/>
                </w:pPr>
                <w:r>
                  <w:t>Experience</w:t>
                </w:r>
              </w:p>
            </w:sdtContent>
          </w:sdt>
          <w:p w14:paraId="6A33C08E" w14:textId="77777777" w:rsidR="00AC375A" w:rsidRDefault="00645B0D" w:rsidP="00AC375A">
            <w:pPr>
              <w:pStyle w:val="SmallText"/>
            </w:pPr>
            <w:r>
              <w:t>1988-</w:t>
            </w:r>
            <w:r w:rsidR="000C0D2E">
              <w:t>1992</w:t>
            </w:r>
          </w:p>
          <w:p w14:paraId="5A3C48F7" w14:textId="56A1BD4A" w:rsidR="000E1D44" w:rsidRPr="001F1F4C" w:rsidRDefault="00902493" w:rsidP="00F82D88">
            <w:pPr>
              <w:pStyle w:val="TextRight"/>
              <w:ind w:left="720"/>
              <w:rPr>
                <w:u w:val="single"/>
              </w:rPr>
            </w:pPr>
            <w:r w:rsidRPr="001F1F4C">
              <w:rPr>
                <w:u w:val="single"/>
              </w:rPr>
              <w:t>Senior Traffic Identifier</w:t>
            </w:r>
            <w:r w:rsidR="0057534A" w:rsidRPr="001F1F4C">
              <w:rPr>
                <w:u w:val="single"/>
              </w:rPr>
              <w:t xml:space="preserve"> </w:t>
            </w:r>
            <w:r w:rsidR="000E1D44" w:rsidRPr="001F1F4C">
              <w:rPr>
                <w:u w:val="single"/>
              </w:rPr>
              <w:t xml:space="preserve">• </w:t>
            </w:r>
            <w:r w:rsidR="008C6D9D" w:rsidRPr="001F1F4C">
              <w:rPr>
                <w:u w:val="single"/>
              </w:rPr>
              <w:t>EW SIGINT Analyst</w:t>
            </w:r>
            <w:r w:rsidR="009F4E85" w:rsidRPr="001F1F4C">
              <w:rPr>
                <w:u w:val="single"/>
              </w:rPr>
              <w:t xml:space="preserve"> (MOS</w:t>
            </w:r>
            <w:r w:rsidR="00F81735" w:rsidRPr="001F1F4C">
              <w:rPr>
                <w:u w:val="single"/>
              </w:rPr>
              <w:t xml:space="preserve">:  </w:t>
            </w:r>
            <w:r w:rsidR="009F4E85" w:rsidRPr="001F1F4C">
              <w:rPr>
                <w:u w:val="single"/>
              </w:rPr>
              <w:t>98C)</w:t>
            </w:r>
            <w:r w:rsidR="0057534A" w:rsidRPr="001F1F4C">
              <w:rPr>
                <w:u w:val="single"/>
              </w:rPr>
              <w:t xml:space="preserve"> </w:t>
            </w:r>
            <w:r w:rsidR="000E1D44" w:rsidRPr="001F1F4C">
              <w:rPr>
                <w:u w:val="single"/>
              </w:rPr>
              <w:t>•</w:t>
            </w:r>
            <w:r w:rsidR="0057534A" w:rsidRPr="001F1F4C">
              <w:rPr>
                <w:u w:val="single"/>
              </w:rPr>
              <w:t xml:space="preserve"> </w:t>
            </w:r>
            <w:r w:rsidR="00645B0D" w:rsidRPr="001F1F4C">
              <w:rPr>
                <w:u w:val="single"/>
              </w:rPr>
              <w:t>U.S Army</w:t>
            </w:r>
          </w:p>
          <w:p w14:paraId="00E3D7F9" w14:textId="149C98E1" w:rsidR="00AC375A" w:rsidRPr="00AC375A" w:rsidRDefault="00354E40" w:rsidP="00F82D88">
            <w:pPr>
              <w:pStyle w:val="TextLeft"/>
              <w:ind w:left="720"/>
              <w:jc w:val="left"/>
            </w:pPr>
            <w:r>
              <w:t xml:space="preserve">Maintained a Top-Secret SCI security clearance.  </w:t>
            </w:r>
            <w:r>
              <w:t>Led a team of 8 Traffic Identifiers in day-to-day operations for 24x7 on position coverage.  Analyzed, categorized, and reported on enemy signals intelligence information.  Awarded an Army Achievement Medal for actions during Desert Storm.</w:t>
            </w:r>
          </w:p>
          <w:p w14:paraId="55C8153A" w14:textId="7C5DED3D" w:rsidR="0057534A" w:rsidRDefault="00670E99" w:rsidP="0057534A">
            <w:pPr>
              <w:pStyle w:val="SmallText"/>
            </w:pPr>
            <w:r>
              <w:t>1998-</w:t>
            </w:r>
            <w:r w:rsidR="00104EF5">
              <w:t>2001</w:t>
            </w:r>
          </w:p>
          <w:p w14:paraId="656829A7" w14:textId="545B374C" w:rsidR="000E1D44" w:rsidRPr="001F1F4C" w:rsidRDefault="00104EF5" w:rsidP="00F82D88">
            <w:pPr>
              <w:pStyle w:val="TextRight"/>
              <w:ind w:left="720"/>
              <w:rPr>
                <w:u w:val="single"/>
              </w:rPr>
            </w:pPr>
            <w:r w:rsidRPr="001F1F4C">
              <w:rPr>
                <w:u w:val="single"/>
              </w:rPr>
              <w:t>Analyst</w:t>
            </w:r>
            <w:r w:rsidR="0057534A" w:rsidRPr="001F1F4C">
              <w:rPr>
                <w:u w:val="single"/>
              </w:rPr>
              <w:t xml:space="preserve"> • </w:t>
            </w:r>
            <w:r w:rsidR="00A13FD7" w:rsidRPr="001F1F4C">
              <w:rPr>
                <w:u w:val="single"/>
              </w:rPr>
              <w:t xml:space="preserve">Retail </w:t>
            </w:r>
            <w:r w:rsidRPr="001F1F4C">
              <w:rPr>
                <w:u w:val="single"/>
              </w:rPr>
              <w:t>Helpdesk</w:t>
            </w:r>
            <w:r w:rsidR="0057534A" w:rsidRPr="001F1F4C">
              <w:rPr>
                <w:u w:val="single"/>
              </w:rPr>
              <w:t xml:space="preserve"> • </w:t>
            </w:r>
            <w:r w:rsidRPr="001F1F4C">
              <w:rPr>
                <w:u w:val="single"/>
              </w:rPr>
              <w:t>Tops Markets</w:t>
            </w:r>
            <w:r w:rsidR="00CA4706" w:rsidRPr="001F1F4C">
              <w:rPr>
                <w:u w:val="single"/>
              </w:rPr>
              <w:t>,</w:t>
            </w:r>
            <w:r w:rsidRPr="001F1F4C">
              <w:rPr>
                <w:u w:val="single"/>
              </w:rPr>
              <w:t xml:space="preserve"> LLC </w:t>
            </w:r>
            <w:r w:rsidR="00CA4706" w:rsidRPr="001F1F4C">
              <w:rPr>
                <w:u w:val="single"/>
              </w:rPr>
              <w:t>a Division of</w:t>
            </w:r>
            <w:r w:rsidRPr="001F1F4C">
              <w:rPr>
                <w:u w:val="single"/>
              </w:rPr>
              <w:t xml:space="preserve"> Ahold</w:t>
            </w:r>
            <w:r w:rsidR="00CA4706" w:rsidRPr="001F1F4C">
              <w:rPr>
                <w:u w:val="single"/>
              </w:rPr>
              <w:t>.</w:t>
            </w:r>
          </w:p>
          <w:p w14:paraId="3B389F51" w14:textId="0644B33B" w:rsidR="00AC375A" w:rsidRPr="00AC375A" w:rsidRDefault="00B57456" w:rsidP="00AC375A">
            <w:pPr>
              <w:pStyle w:val="TextLeft"/>
              <w:ind w:left="720"/>
              <w:jc w:val="left"/>
            </w:pPr>
            <w:r>
              <w:t>Worked alone on the night shift</w:t>
            </w:r>
            <w:r w:rsidR="0010231B">
              <w:t xml:space="preserve"> working to support 80+ retail applications used at the stores with a focus on first call resolution.</w:t>
            </w:r>
          </w:p>
          <w:p w14:paraId="6812E1FA" w14:textId="3A7275A7" w:rsidR="0057534A" w:rsidRDefault="00104EF5" w:rsidP="0057534A">
            <w:pPr>
              <w:pStyle w:val="SmallText"/>
            </w:pPr>
            <w:r>
              <w:t>2001-2007</w:t>
            </w:r>
          </w:p>
          <w:p w14:paraId="7EE5C865" w14:textId="7E0B891F" w:rsidR="000E1D44" w:rsidRPr="00A13FD7" w:rsidRDefault="00104EF5" w:rsidP="00F82D88">
            <w:pPr>
              <w:pStyle w:val="TextRight"/>
              <w:ind w:left="720"/>
            </w:pPr>
            <w:r>
              <w:t>Developer</w:t>
            </w:r>
            <w:r w:rsidR="0057534A">
              <w:t xml:space="preserve"> </w:t>
            </w:r>
            <w:r w:rsidR="0057534A" w:rsidRPr="000E1D44">
              <w:t xml:space="preserve">• </w:t>
            </w:r>
            <w:r>
              <w:t>Retail Support Team</w:t>
            </w:r>
            <w:r w:rsidR="0057534A">
              <w:t xml:space="preserve"> </w:t>
            </w:r>
            <w:r w:rsidR="0057534A" w:rsidRPr="000E1D44">
              <w:t>•</w:t>
            </w:r>
            <w:r w:rsidR="0057534A">
              <w:t xml:space="preserve"> </w:t>
            </w:r>
            <w:r>
              <w:t>Ahold Information Systems</w:t>
            </w:r>
          </w:p>
          <w:p w14:paraId="7DF087E5" w14:textId="672ADA97" w:rsidR="00104EF5" w:rsidRDefault="00104EF5" w:rsidP="00104EF5">
            <w:pPr>
              <w:pStyle w:val="SmallText"/>
            </w:pPr>
            <w:r>
              <w:t>200</w:t>
            </w:r>
            <w:r>
              <w:t>7</w:t>
            </w:r>
            <w:r>
              <w:t>-20</w:t>
            </w:r>
            <w:r w:rsidR="00A13FD7">
              <w:t>11</w:t>
            </w:r>
          </w:p>
          <w:p w14:paraId="598A6FB4" w14:textId="4AAFC5ED" w:rsidR="00104EF5" w:rsidRPr="000E1D44" w:rsidRDefault="00104EF5" w:rsidP="001F1F4C">
            <w:pPr>
              <w:pStyle w:val="TextRight"/>
              <w:ind w:left="720"/>
            </w:pPr>
            <w:r>
              <w:t xml:space="preserve">Developer </w:t>
            </w:r>
            <w:r w:rsidRPr="000E1D44">
              <w:t xml:space="preserve">• </w:t>
            </w:r>
            <w:r w:rsidR="0073173A">
              <w:t xml:space="preserve">IBM </w:t>
            </w:r>
            <w:r>
              <w:t xml:space="preserve">WebSphere Portal </w:t>
            </w:r>
            <w:r>
              <w:t xml:space="preserve">Support Team </w:t>
            </w:r>
            <w:r w:rsidRPr="000E1D44">
              <w:t>•</w:t>
            </w:r>
            <w:r>
              <w:t xml:space="preserve"> </w:t>
            </w:r>
            <w:r>
              <w:t>Electronic Data Systems</w:t>
            </w:r>
            <w:r w:rsidR="00411420">
              <w:t>/Hewlett Packard</w:t>
            </w:r>
            <w:r w:rsidR="00A13FD7">
              <w:t xml:space="preserve"> (Ahold Account)</w:t>
            </w:r>
          </w:p>
          <w:p w14:paraId="08C22D75" w14:textId="7DD22A59" w:rsidR="00104EF5" w:rsidRDefault="00104EF5" w:rsidP="00104EF5">
            <w:pPr>
              <w:pStyle w:val="SmallText"/>
            </w:pPr>
            <w:r>
              <w:t>20</w:t>
            </w:r>
            <w:r w:rsidR="00A13FD7">
              <w:t>11</w:t>
            </w:r>
            <w:r>
              <w:t>-20</w:t>
            </w:r>
            <w:r w:rsidR="00E0491E">
              <w:t>1</w:t>
            </w:r>
            <w:r w:rsidR="0073173A">
              <w:t>5</w:t>
            </w:r>
          </w:p>
          <w:p w14:paraId="1C56A697" w14:textId="7D101EC7" w:rsidR="00104EF5" w:rsidRPr="000E1D44" w:rsidRDefault="00104EF5" w:rsidP="001F1F4C">
            <w:pPr>
              <w:pStyle w:val="TextRight"/>
              <w:ind w:left="720"/>
            </w:pPr>
            <w:r>
              <w:t xml:space="preserve">Developer </w:t>
            </w:r>
            <w:r w:rsidRPr="000E1D44">
              <w:t xml:space="preserve">• </w:t>
            </w:r>
            <w:r>
              <w:t>Web</w:t>
            </w:r>
            <w:r>
              <w:t xml:space="preserve"> Run </w:t>
            </w:r>
            <w:r>
              <w:t xml:space="preserve">Support Team </w:t>
            </w:r>
            <w:r w:rsidRPr="000E1D44">
              <w:t>•</w:t>
            </w:r>
            <w:r>
              <w:t xml:space="preserve"> HP/Hewlett Packard for the Enterprise</w:t>
            </w:r>
            <w:r w:rsidR="00A13FD7">
              <w:t xml:space="preserve"> (Ahold Account)</w:t>
            </w:r>
          </w:p>
          <w:p w14:paraId="4341B477" w14:textId="2352849D" w:rsidR="00104EF5" w:rsidRDefault="00104EF5" w:rsidP="00104EF5">
            <w:pPr>
              <w:pStyle w:val="SmallText"/>
            </w:pPr>
            <w:r>
              <w:t>20</w:t>
            </w:r>
            <w:r w:rsidR="00A13FD7">
              <w:t>1</w:t>
            </w:r>
            <w:r w:rsidR="0073173A">
              <w:t>5</w:t>
            </w:r>
            <w:r>
              <w:t>-20</w:t>
            </w:r>
            <w:r w:rsidR="00E0491E">
              <w:t>19</w:t>
            </w:r>
          </w:p>
          <w:p w14:paraId="4AB50941" w14:textId="492CE61C" w:rsidR="00104EF5" w:rsidRPr="001F1F4C" w:rsidRDefault="00104EF5" w:rsidP="001F1F4C">
            <w:pPr>
              <w:pStyle w:val="TextRight"/>
              <w:ind w:left="720"/>
              <w:rPr>
                <w:u w:val="single"/>
              </w:rPr>
            </w:pPr>
            <w:r w:rsidRPr="001F1F4C">
              <w:rPr>
                <w:u w:val="single"/>
              </w:rPr>
              <w:t xml:space="preserve">Developer • </w:t>
            </w:r>
            <w:r w:rsidRPr="001F1F4C">
              <w:rPr>
                <w:u w:val="single"/>
              </w:rPr>
              <w:t>Copient Change</w:t>
            </w:r>
            <w:r w:rsidRPr="001F1F4C">
              <w:rPr>
                <w:u w:val="single"/>
              </w:rPr>
              <w:t xml:space="preserve"> Team • HPE/DXC Corp</w:t>
            </w:r>
            <w:r w:rsidR="001F1F4C" w:rsidRPr="001F1F4C">
              <w:rPr>
                <w:u w:val="single"/>
              </w:rPr>
              <w:t>.</w:t>
            </w:r>
            <w:r w:rsidR="00A13FD7" w:rsidRPr="001F1F4C">
              <w:rPr>
                <w:u w:val="single"/>
              </w:rPr>
              <w:t xml:space="preserve"> (Ah</w:t>
            </w:r>
            <w:r w:rsidR="001F1F4C" w:rsidRPr="001F1F4C">
              <w:rPr>
                <w:u w:val="single"/>
              </w:rPr>
              <w:t>ol</w:t>
            </w:r>
            <w:r w:rsidR="00A13FD7" w:rsidRPr="001F1F4C">
              <w:rPr>
                <w:u w:val="single"/>
              </w:rPr>
              <w:t>d Account)</w:t>
            </w:r>
          </w:p>
          <w:p w14:paraId="02D79695" w14:textId="7BC53ACF" w:rsidR="009F3AB7" w:rsidRPr="009F3AB7" w:rsidRDefault="009F3AB7" w:rsidP="00AC375A">
            <w:pPr>
              <w:pStyle w:val="TextLeft"/>
              <w:ind w:left="720"/>
              <w:jc w:val="left"/>
            </w:pPr>
            <w:r>
              <w:t xml:space="preserve">Plan, deploy, test, and implement </w:t>
            </w:r>
            <w:r w:rsidR="0010231B">
              <w:t>Copient vendor upgrades/changes</w:t>
            </w:r>
            <w:r>
              <w:t>.</w:t>
            </w:r>
          </w:p>
          <w:p w14:paraId="358F58B0" w14:textId="20B73AC8" w:rsidR="00104EF5" w:rsidRDefault="00104EF5" w:rsidP="00104EF5">
            <w:pPr>
              <w:pStyle w:val="SmallText"/>
            </w:pPr>
            <w:r>
              <w:t>20</w:t>
            </w:r>
            <w:r w:rsidR="00E0491E">
              <w:t>19</w:t>
            </w:r>
            <w:r>
              <w:t>-</w:t>
            </w:r>
            <w:r w:rsidR="00354E40">
              <w:t>current</w:t>
            </w:r>
          </w:p>
          <w:p w14:paraId="5045B431" w14:textId="084C7C24" w:rsidR="000E1D44" w:rsidRDefault="00A13FD7" w:rsidP="001F1F4C">
            <w:pPr>
              <w:pStyle w:val="TextRight"/>
              <w:ind w:left="720"/>
            </w:pPr>
            <w:r w:rsidRPr="001F1F4C">
              <w:rPr>
                <w:u w:val="single"/>
              </w:rPr>
              <w:t>Technical Team Lead</w:t>
            </w:r>
            <w:r w:rsidR="00104EF5" w:rsidRPr="001F1F4C">
              <w:rPr>
                <w:u w:val="single"/>
              </w:rPr>
              <w:t xml:space="preserve"> • Copient </w:t>
            </w:r>
            <w:r w:rsidR="00104EF5" w:rsidRPr="001F1F4C">
              <w:rPr>
                <w:u w:val="single"/>
              </w:rPr>
              <w:t xml:space="preserve">Run </w:t>
            </w:r>
            <w:r w:rsidR="00104EF5" w:rsidRPr="001F1F4C">
              <w:rPr>
                <w:u w:val="single"/>
              </w:rPr>
              <w:t>Team • DXC Corp</w:t>
            </w:r>
            <w:r w:rsidR="001F1F4C" w:rsidRPr="001F1F4C">
              <w:rPr>
                <w:u w:val="single"/>
              </w:rPr>
              <w:t>.</w:t>
            </w:r>
            <w:r w:rsidRPr="001F1F4C">
              <w:rPr>
                <w:u w:val="single"/>
              </w:rPr>
              <w:t xml:space="preserve"> (Ah</w:t>
            </w:r>
            <w:r w:rsidR="001F1F4C" w:rsidRPr="001F1F4C">
              <w:rPr>
                <w:u w:val="single"/>
              </w:rPr>
              <w:t>ol</w:t>
            </w:r>
            <w:r w:rsidRPr="001F1F4C">
              <w:rPr>
                <w:u w:val="single"/>
              </w:rPr>
              <w:t>d</w:t>
            </w:r>
            <w:r w:rsidRPr="001F1F4C">
              <w:rPr>
                <w:u w:val="single"/>
              </w:rPr>
              <w:t>/Delhaize</w:t>
            </w:r>
            <w:r w:rsidR="001F1F4C" w:rsidRPr="001F1F4C">
              <w:rPr>
                <w:u w:val="single"/>
              </w:rPr>
              <w:t>)</w:t>
            </w:r>
            <w:r w:rsidRPr="001F1F4C">
              <w:rPr>
                <w:u w:val="single"/>
              </w:rPr>
              <w:t xml:space="preserve"> </w:t>
            </w:r>
            <w:r w:rsidR="00354E40">
              <w:t xml:space="preserve">Lead a team </w:t>
            </w:r>
            <w:r w:rsidR="009F3AB7">
              <w:t>of 6 Support Analysts for 24x7 coverage.  Ensure the team has the technical skill, access, and training to perform their jobs.</w:t>
            </w:r>
            <w:r w:rsidR="00A868E0">
              <w:t xml:space="preserve">  Guide the team to appropriate technical solutions to production issues.  Escalate issues that require additional external team support.</w:t>
            </w:r>
          </w:p>
        </w:tc>
      </w:tr>
      <w:tr w:rsidR="000E1D44" w14:paraId="0C878ED1" w14:textId="77777777" w:rsidTr="005E51D2">
        <w:trPr>
          <w:trHeight w:val="2375"/>
        </w:trPr>
        <w:tc>
          <w:tcPr>
            <w:tcW w:w="2623" w:type="dxa"/>
            <w:tcBorders>
              <w:right w:val="single" w:sz="18" w:space="0" w:color="648276" w:themeColor="accent5"/>
            </w:tcBorders>
          </w:tcPr>
          <w:p w14:paraId="37EF96CE" w14:textId="77777777" w:rsidR="000E1D44" w:rsidRDefault="002741B2" w:rsidP="00A77921">
            <w:pPr>
              <w:pStyle w:val="Heading1"/>
            </w:pPr>
            <w:sdt>
              <w:sdtPr>
                <w:id w:val="-242716918"/>
                <w:placeholder>
                  <w:docPart w:val="86B29325A33348A4BC38602E848D230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0E1D44">
                  <w:t>Key Skills</w:t>
                </w:r>
              </w:sdtContent>
            </w:sdt>
          </w:p>
          <w:p w14:paraId="302DB35D" w14:textId="55B4CD45" w:rsidR="006E595D" w:rsidRDefault="003C698A" w:rsidP="0057534A">
            <w:pPr>
              <w:pStyle w:val="TextLeft"/>
            </w:pPr>
            <w:r>
              <w:t xml:space="preserve">Team </w:t>
            </w:r>
            <w:r w:rsidR="006E595D">
              <w:t>Leadership</w:t>
            </w:r>
          </w:p>
          <w:p w14:paraId="1433ABC8" w14:textId="388B27AD" w:rsidR="009C2583" w:rsidRPr="009C2583" w:rsidRDefault="009C2583" w:rsidP="009C2583">
            <w:pPr>
              <w:pStyle w:val="TextLeft"/>
            </w:pPr>
            <w:r>
              <w:t>Organization and Planning.</w:t>
            </w:r>
          </w:p>
          <w:p w14:paraId="7271DA89" w14:textId="693FFB1E" w:rsidR="00A57C7D" w:rsidRPr="00A57C7D" w:rsidRDefault="001E2E48" w:rsidP="001E2E48">
            <w:pPr>
              <w:pStyle w:val="TextLeft"/>
            </w:pPr>
            <w:r>
              <w:t>Troubleshooting and Analysis</w:t>
            </w:r>
            <w:r w:rsidR="00A26523">
              <w:t xml:space="preserve"> of Issues and Problems</w:t>
            </w:r>
          </w:p>
          <w:p w14:paraId="733A9712" w14:textId="7EC3A7E8" w:rsidR="00974F32" w:rsidRPr="00974F32" w:rsidRDefault="00DB4FA9" w:rsidP="00504B52">
            <w:pPr>
              <w:pStyle w:val="TextLeft"/>
            </w:pPr>
            <w:r>
              <w:t>Win</w:t>
            </w:r>
            <w:r w:rsidR="00373721">
              <w:t>dows</w:t>
            </w:r>
            <w:r w:rsidR="00832040">
              <w:t>/</w:t>
            </w:r>
            <w:r>
              <w:t xml:space="preserve">Unix/Linux Server, </w:t>
            </w:r>
            <w:r w:rsidR="008C14F1">
              <w:t>Java</w:t>
            </w:r>
            <w:r w:rsidR="000069FF">
              <w:t>, XML, HTML</w:t>
            </w:r>
            <w:r w:rsidR="008C14F1">
              <w:t xml:space="preserve">, </w:t>
            </w:r>
            <w:r w:rsidR="008020B8">
              <w:t xml:space="preserve">Korn </w:t>
            </w:r>
            <w:r w:rsidR="00CC4319">
              <w:t>Shell Scripting, Visual Basic</w:t>
            </w:r>
            <w:r w:rsidR="004F3F79">
              <w:t xml:space="preserve">, </w:t>
            </w:r>
            <w:r w:rsidR="009B5CBD">
              <w:t>Enterprise Marketing Software Support</w:t>
            </w:r>
            <w:r w:rsidR="004136EC">
              <w:t xml:space="preserve"> </w:t>
            </w:r>
            <w:r w:rsidR="003C698A">
              <w:t>(Copient and EME)</w:t>
            </w:r>
            <w:r w:rsidR="00504B52">
              <w:t xml:space="preserve">, </w:t>
            </w:r>
            <w:r w:rsidR="00530BF7">
              <w:t>Retail Applications Software Support</w:t>
            </w:r>
            <w:r w:rsidR="00E454BE">
              <w:t xml:space="preserve"> (Store Ordering</w:t>
            </w:r>
            <w:r w:rsidR="00421887">
              <w:t>, Payroll</w:t>
            </w:r>
            <w:r w:rsidR="00333899">
              <w:t>)</w:t>
            </w:r>
            <w:r w:rsidR="00504B52">
              <w:t xml:space="preserve">, </w:t>
            </w:r>
            <w:r w:rsidR="00974F32">
              <w:t>IBM WebSphere Portal Support</w:t>
            </w:r>
          </w:p>
          <w:p w14:paraId="4138D17E" w14:textId="70A5FF59" w:rsidR="000E1D44" w:rsidRDefault="000E1D44" w:rsidP="00530BF7">
            <w:pPr>
              <w:pStyle w:val="TextLeft"/>
            </w:pPr>
          </w:p>
        </w:tc>
        <w:tc>
          <w:tcPr>
            <w:tcW w:w="8177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61914896"/>
              <w:placeholder>
                <w:docPart w:val="9FD09C2CA0AE4C828DF0544E7C71FC65"/>
              </w:placeholder>
              <w:temporary/>
              <w:showingPlcHdr/>
              <w15:appearance w15:val="hidden"/>
              <w:text/>
            </w:sdtPr>
            <w:sdtEndPr/>
            <w:sdtContent>
              <w:p w14:paraId="3BC999C7" w14:textId="77777777" w:rsidR="000E1D44" w:rsidRDefault="00A77921" w:rsidP="00A77921">
                <w:pPr>
                  <w:pStyle w:val="Heading2"/>
                </w:pPr>
                <w:r>
                  <w:t>Communication</w:t>
                </w:r>
              </w:p>
            </w:sdtContent>
          </w:sdt>
          <w:sdt>
            <w:sdtPr>
              <w:rPr>
                <w:w w:val="105"/>
              </w:rPr>
              <w:id w:val="884376286"/>
              <w:placeholder>
                <w:docPart w:val="414C6B043EC947E888F07929B707F31D"/>
              </w:placeholder>
              <w:temporary/>
              <w:showingPlcHdr/>
              <w15:appearance w15:val="hidden"/>
              <w:text/>
            </w:sdtPr>
            <w:sdtEndPr/>
            <w:sdtContent>
              <w:p w14:paraId="401D3A50" w14:textId="77777777" w:rsidR="0057534A" w:rsidRPr="000E1D44" w:rsidRDefault="0057534A" w:rsidP="0057534A">
                <w:pPr>
                  <w:pStyle w:val="TextRight"/>
                </w:pPr>
                <w:r w:rsidRPr="000E1D44">
                  <w:t>[You delivered that big presentation to rave reviews. Don’t be shy about it now!</w:t>
                </w:r>
              </w:p>
              <w:p w14:paraId="3C52F2CB" w14:textId="77777777" w:rsidR="0057534A" w:rsidRDefault="0057534A" w:rsidP="0057534A">
                <w:pPr>
                  <w:pStyle w:val="TextRight"/>
                </w:pPr>
                <w:r w:rsidRPr="000E1D44">
                  <w:t>This is the place to show how well you work and play with others.]</w:t>
                </w:r>
              </w:p>
            </w:sdtContent>
          </w:sdt>
          <w:p w14:paraId="22A24315" w14:textId="77777777" w:rsidR="005E51D2" w:rsidRDefault="005E51D2" w:rsidP="005E51D2">
            <w:pPr>
              <w:pStyle w:val="Heading2"/>
            </w:pPr>
          </w:p>
          <w:sdt>
            <w:sdtPr>
              <w:id w:val="727186010"/>
              <w:placeholder>
                <w:docPart w:val="58FB9DBD3E3641E6891D4449448FBCD6"/>
              </w:placeholder>
              <w:temporary/>
              <w:showingPlcHdr/>
              <w15:appearance w15:val="hidden"/>
              <w:text/>
            </w:sdtPr>
            <w:sdtContent>
              <w:p w14:paraId="3057EE03" w14:textId="76868B7D" w:rsidR="005E51D2" w:rsidRDefault="005E51D2" w:rsidP="005E51D2">
                <w:pPr>
                  <w:pStyle w:val="Heading2"/>
                </w:pPr>
                <w:r>
                  <w:t>Leadership</w:t>
                </w:r>
              </w:p>
            </w:sdtContent>
          </w:sdt>
          <w:sdt>
            <w:sdtPr>
              <w:rPr>
                <w:w w:val="105"/>
              </w:rPr>
              <w:id w:val="1609930794"/>
              <w:placeholder>
                <w:docPart w:val="E8F9C7645D2247578114B1FFBC6BD1CA"/>
              </w:placeholder>
              <w:temporary/>
              <w:showingPlcHdr/>
              <w15:appearance w15:val="hidden"/>
              <w:text/>
            </w:sdtPr>
            <w:sdtContent>
              <w:p w14:paraId="3852B30B" w14:textId="77777777" w:rsidR="005E51D2" w:rsidRPr="000E1D44" w:rsidRDefault="005E51D2" w:rsidP="005E51D2">
                <w:pPr>
                  <w:pStyle w:val="TextRight"/>
                </w:pPr>
                <w:r w:rsidRPr="000E1D44">
                  <w:t>[Are you president of your fraternity, head of the condo board, or a team lead for your favorite charity?</w:t>
                </w:r>
              </w:p>
              <w:p w14:paraId="55392685" w14:textId="57AB918C" w:rsidR="000E1D44" w:rsidRDefault="005E51D2" w:rsidP="005E51D2">
                <w:pPr>
                  <w:pStyle w:val="TextRight"/>
                </w:pPr>
                <w:r w:rsidRPr="000E1D44">
                  <w:t>You’re a natural leader—tell it like it is!]</w:t>
                </w:r>
              </w:p>
            </w:sdtContent>
          </w:sdt>
        </w:tc>
      </w:tr>
      <w:tr w:rsidR="000E1D44" w14:paraId="0D0E1FB2" w14:textId="77777777" w:rsidTr="005E51D2">
        <w:trPr>
          <w:trHeight w:val="1303"/>
        </w:trPr>
        <w:tc>
          <w:tcPr>
            <w:tcW w:w="2623" w:type="dxa"/>
            <w:tcBorders>
              <w:right w:val="single" w:sz="18" w:space="0" w:color="648276" w:themeColor="accent5"/>
            </w:tcBorders>
          </w:tcPr>
          <w:p w14:paraId="53E7A304" w14:textId="77777777" w:rsidR="000E1D44" w:rsidRDefault="000E1D44"/>
        </w:tc>
        <w:tc>
          <w:tcPr>
            <w:tcW w:w="8177" w:type="dxa"/>
            <w:tcBorders>
              <w:left w:val="single" w:sz="18" w:space="0" w:color="648276" w:themeColor="accent5"/>
            </w:tcBorders>
          </w:tcPr>
          <w:sdt>
            <w:sdtPr>
              <w:id w:val="-465741575"/>
              <w:placeholder>
                <w:docPart w:val="0E9FD02BBA3F4E01A1BD06DA062B1A39"/>
              </w:placeholder>
              <w:temporary/>
              <w:showingPlcHdr/>
              <w15:appearance w15:val="hidden"/>
              <w:text/>
            </w:sdtPr>
            <w:sdtEndPr/>
            <w:sdtContent>
              <w:p w14:paraId="7865A438" w14:textId="77777777" w:rsidR="000E1D44" w:rsidRDefault="00A77921" w:rsidP="00A77921">
                <w:pPr>
                  <w:pStyle w:val="Heading2"/>
                </w:pPr>
                <w:r w:rsidRPr="000E1D44">
                  <w:t>References</w:t>
                </w:r>
              </w:p>
            </w:sdtContent>
          </w:sdt>
          <w:sdt>
            <w:sdtPr>
              <w:rPr>
                <w:w w:val="105"/>
              </w:rPr>
              <w:id w:val="-408077227"/>
              <w:placeholder>
                <w:docPart w:val="1CA819BFEAB94E70A2A8A50FF8EA14D6"/>
              </w:placeholder>
              <w:temporary/>
              <w:showingPlcHdr/>
              <w15:appearance w15:val="hidden"/>
              <w:text/>
            </w:sdtPr>
            <w:sdtEndPr/>
            <w:sdtContent>
              <w:p w14:paraId="1B78FFC6" w14:textId="77777777" w:rsidR="00055D19" w:rsidRDefault="0057534A" w:rsidP="00055D19">
                <w:pPr>
                  <w:pStyle w:val="TextRight"/>
                  <w:rPr>
                    <w:w w:val="105"/>
                  </w:rPr>
                </w:pPr>
                <w:r w:rsidRPr="000E1D44">
                  <w:t>[Available upon request.]</w:t>
                </w:r>
              </w:p>
            </w:sdtContent>
          </w:sdt>
          <w:p w14:paraId="6E59FB64" w14:textId="6A4CB2EC" w:rsidR="00055D19" w:rsidRPr="00055D19" w:rsidRDefault="00055D19" w:rsidP="00055D19"/>
        </w:tc>
      </w:tr>
    </w:tbl>
    <w:p w14:paraId="3F9AFA45" w14:textId="41326A36" w:rsidR="00055D19" w:rsidRDefault="00055D19"/>
    <w:sectPr w:rsidR="00055D19" w:rsidSect="00F4501B">
      <w:footerReference w:type="default" r:id="rId7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2C474" w14:textId="77777777" w:rsidR="002741B2" w:rsidRDefault="002741B2" w:rsidP="00F316AD">
      <w:r>
        <w:separator/>
      </w:r>
    </w:p>
  </w:endnote>
  <w:endnote w:type="continuationSeparator" w:id="0">
    <w:p w14:paraId="21AADFEB" w14:textId="77777777" w:rsidR="002741B2" w:rsidRDefault="002741B2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DAF1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80B7BD" wp14:editId="05159CB7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DD0DAF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EE6A9" w14:textId="77777777" w:rsidR="002741B2" w:rsidRDefault="002741B2" w:rsidP="00F316AD">
      <w:r>
        <w:separator/>
      </w:r>
    </w:p>
  </w:footnote>
  <w:footnote w:type="continuationSeparator" w:id="0">
    <w:p w14:paraId="45E8A578" w14:textId="77777777" w:rsidR="002741B2" w:rsidRDefault="002741B2" w:rsidP="00F3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C4"/>
    <w:rsid w:val="0000385D"/>
    <w:rsid w:val="000069FF"/>
    <w:rsid w:val="00055D19"/>
    <w:rsid w:val="00056920"/>
    <w:rsid w:val="00064CB5"/>
    <w:rsid w:val="00077E8D"/>
    <w:rsid w:val="000C0D2E"/>
    <w:rsid w:val="000C26E3"/>
    <w:rsid w:val="000E1D44"/>
    <w:rsid w:val="000F215C"/>
    <w:rsid w:val="0010231B"/>
    <w:rsid w:val="00104EF5"/>
    <w:rsid w:val="00135167"/>
    <w:rsid w:val="001C6CE2"/>
    <w:rsid w:val="001E2E48"/>
    <w:rsid w:val="001F1F4C"/>
    <w:rsid w:val="0020696E"/>
    <w:rsid w:val="00220284"/>
    <w:rsid w:val="002356A2"/>
    <w:rsid w:val="0024775A"/>
    <w:rsid w:val="00252BB8"/>
    <w:rsid w:val="002741B2"/>
    <w:rsid w:val="002D12DA"/>
    <w:rsid w:val="002F5286"/>
    <w:rsid w:val="003019B2"/>
    <w:rsid w:val="00333899"/>
    <w:rsid w:val="0034688D"/>
    <w:rsid w:val="00354E40"/>
    <w:rsid w:val="00373721"/>
    <w:rsid w:val="00381385"/>
    <w:rsid w:val="003A2471"/>
    <w:rsid w:val="003A5FA4"/>
    <w:rsid w:val="003C698A"/>
    <w:rsid w:val="003D254E"/>
    <w:rsid w:val="003E0945"/>
    <w:rsid w:val="0040233B"/>
    <w:rsid w:val="00411420"/>
    <w:rsid w:val="004136EC"/>
    <w:rsid w:val="00421887"/>
    <w:rsid w:val="00476F6B"/>
    <w:rsid w:val="00477AB5"/>
    <w:rsid w:val="004B0D12"/>
    <w:rsid w:val="004B57AB"/>
    <w:rsid w:val="004D62F1"/>
    <w:rsid w:val="004F3F79"/>
    <w:rsid w:val="00504B52"/>
    <w:rsid w:val="00507E93"/>
    <w:rsid w:val="00511A6E"/>
    <w:rsid w:val="00530BF7"/>
    <w:rsid w:val="0057534A"/>
    <w:rsid w:val="005E51D2"/>
    <w:rsid w:val="00605A5B"/>
    <w:rsid w:val="00645B0D"/>
    <w:rsid w:val="0066694C"/>
    <w:rsid w:val="00670E99"/>
    <w:rsid w:val="006863CB"/>
    <w:rsid w:val="006C25A4"/>
    <w:rsid w:val="006C3BC1"/>
    <w:rsid w:val="006C60E6"/>
    <w:rsid w:val="006D5FB5"/>
    <w:rsid w:val="006E595D"/>
    <w:rsid w:val="006E70D3"/>
    <w:rsid w:val="006F083B"/>
    <w:rsid w:val="0072402C"/>
    <w:rsid w:val="007267F3"/>
    <w:rsid w:val="0073173A"/>
    <w:rsid w:val="007B0F94"/>
    <w:rsid w:val="008020B8"/>
    <w:rsid w:val="00832040"/>
    <w:rsid w:val="00896FD9"/>
    <w:rsid w:val="008C14F1"/>
    <w:rsid w:val="008C6D9D"/>
    <w:rsid w:val="00902493"/>
    <w:rsid w:val="00915800"/>
    <w:rsid w:val="0094099C"/>
    <w:rsid w:val="009437E4"/>
    <w:rsid w:val="00974F32"/>
    <w:rsid w:val="009B5CBD"/>
    <w:rsid w:val="009C2583"/>
    <w:rsid w:val="009F3AB7"/>
    <w:rsid w:val="009F4E85"/>
    <w:rsid w:val="00A1151D"/>
    <w:rsid w:val="00A13FD7"/>
    <w:rsid w:val="00A26523"/>
    <w:rsid w:val="00A57C7D"/>
    <w:rsid w:val="00A64D6A"/>
    <w:rsid w:val="00A77921"/>
    <w:rsid w:val="00A868E0"/>
    <w:rsid w:val="00AC375A"/>
    <w:rsid w:val="00AF13C4"/>
    <w:rsid w:val="00B0508A"/>
    <w:rsid w:val="00B2124F"/>
    <w:rsid w:val="00B57456"/>
    <w:rsid w:val="00B57497"/>
    <w:rsid w:val="00B575FB"/>
    <w:rsid w:val="00B6190E"/>
    <w:rsid w:val="00BD4217"/>
    <w:rsid w:val="00BF23A0"/>
    <w:rsid w:val="00C1095A"/>
    <w:rsid w:val="00C55D85"/>
    <w:rsid w:val="00CA2273"/>
    <w:rsid w:val="00CA4706"/>
    <w:rsid w:val="00CC30A5"/>
    <w:rsid w:val="00CC4319"/>
    <w:rsid w:val="00CD50FD"/>
    <w:rsid w:val="00D41398"/>
    <w:rsid w:val="00D47124"/>
    <w:rsid w:val="00DA6647"/>
    <w:rsid w:val="00DB4FA9"/>
    <w:rsid w:val="00DC0734"/>
    <w:rsid w:val="00DD5D7B"/>
    <w:rsid w:val="00E0491E"/>
    <w:rsid w:val="00E15B44"/>
    <w:rsid w:val="00E309A9"/>
    <w:rsid w:val="00E354C2"/>
    <w:rsid w:val="00E454BE"/>
    <w:rsid w:val="00ED10EE"/>
    <w:rsid w:val="00F316AD"/>
    <w:rsid w:val="00F4036B"/>
    <w:rsid w:val="00F4501B"/>
    <w:rsid w:val="00F81735"/>
    <w:rsid w:val="00F82D88"/>
    <w:rsid w:val="00FE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300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unhideWhenUsed/>
    <w:rsid w:val="00055D19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D1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F083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zh-CN"/>
    </w:rPr>
  </w:style>
  <w:style w:type="character" w:customStyle="1" w:styleId="cf01">
    <w:name w:val="cf01"/>
    <w:basedOn w:val="DefaultParagraphFont"/>
    <w:rsid w:val="006F083B"/>
    <w:rPr>
      <w:rFonts w:ascii="Segoe UI" w:hAnsi="Segoe UI" w:cs="Segoe UI" w:hint="default"/>
      <w:color w:val="6666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3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ann8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BBC4D42DB34349AB7E3C5A6F4C2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0D9BC-8458-46CA-B009-69C57E228860}"/>
      </w:docPartPr>
      <w:docPartBody>
        <w:p w:rsidR="004572EC" w:rsidRDefault="0097157B">
          <w:pPr>
            <w:pStyle w:val="23BBC4D42DB34349AB7E3C5A6F4C28CB"/>
          </w:pPr>
          <w:r w:rsidRPr="00605A5B">
            <w:t>Contact</w:t>
          </w:r>
        </w:p>
      </w:docPartBody>
    </w:docPart>
    <w:docPart>
      <w:docPartPr>
        <w:name w:val="C1422A5D6B714F9B8F1919CD44E32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49F6D-CD29-480D-8B3D-1DB2DE00F80E}"/>
      </w:docPartPr>
      <w:docPartBody>
        <w:p w:rsidR="004572EC" w:rsidRDefault="0097157B">
          <w:pPr>
            <w:pStyle w:val="C1422A5D6B714F9B8F1919CD44E32740"/>
          </w:pPr>
          <w:r>
            <w:t>Education</w:t>
          </w:r>
        </w:p>
      </w:docPartBody>
    </w:docPart>
    <w:docPart>
      <w:docPartPr>
        <w:name w:val="17F3FE06398F4BC095AE1DE6BBF2C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755DE-98D2-4B6F-8B74-C7500C0056C5}"/>
      </w:docPartPr>
      <w:docPartBody>
        <w:p w:rsidR="004572EC" w:rsidRDefault="0097157B">
          <w:pPr>
            <w:pStyle w:val="17F3FE06398F4BC095AE1DE6BBF2CC40"/>
          </w:pPr>
          <w:r>
            <w:t>Experience</w:t>
          </w:r>
        </w:p>
      </w:docPartBody>
    </w:docPart>
    <w:docPart>
      <w:docPartPr>
        <w:name w:val="86B29325A33348A4BC38602E848D2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731A0-B0D3-4978-A692-11FAB3C9D9B1}"/>
      </w:docPartPr>
      <w:docPartBody>
        <w:p w:rsidR="004572EC" w:rsidRDefault="0097157B">
          <w:pPr>
            <w:pStyle w:val="86B29325A33348A4BC38602E848D230D"/>
          </w:pPr>
          <w:r w:rsidRPr="000E1D44">
            <w:t>Key Skills</w:t>
          </w:r>
        </w:p>
      </w:docPartBody>
    </w:docPart>
    <w:docPart>
      <w:docPartPr>
        <w:name w:val="9FD09C2CA0AE4C828DF0544E7C71F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9F19D-D63A-44E5-BA3D-CD0D7D6A7317}"/>
      </w:docPartPr>
      <w:docPartBody>
        <w:p w:rsidR="004572EC" w:rsidRDefault="0097157B">
          <w:pPr>
            <w:pStyle w:val="9FD09C2CA0AE4C828DF0544E7C71FC65"/>
          </w:pPr>
          <w:r>
            <w:t>Communication</w:t>
          </w:r>
        </w:p>
      </w:docPartBody>
    </w:docPart>
    <w:docPart>
      <w:docPartPr>
        <w:name w:val="414C6B043EC947E888F07929B707F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D0F1B-8B1E-4871-9501-8F88D43F9CAF}"/>
      </w:docPartPr>
      <w:docPartBody>
        <w:p w:rsidR="00603912" w:rsidRPr="000E1D44" w:rsidRDefault="0097157B" w:rsidP="0057534A">
          <w:pPr>
            <w:pStyle w:val="TextRight"/>
          </w:pPr>
          <w:r w:rsidRPr="000E1D44">
            <w:t>[You delivered that big presentation to rave reviews. Don’t be shy about it now!</w:t>
          </w:r>
        </w:p>
        <w:p w:rsidR="004572EC" w:rsidRDefault="0097157B">
          <w:pPr>
            <w:pStyle w:val="414C6B043EC947E888F07929B707F31D"/>
          </w:pPr>
          <w:r w:rsidRPr="000E1D44">
            <w:t>This is the place to show how well you work and play with others.]</w:t>
          </w:r>
        </w:p>
      </w:docPartBody>
    </w:docPart>
    <w:docPart>
      <w:docPartPr>
        <w:name w:val="0E9FD02BBA3F4E01A1BD06DA062B1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A54EC-D2B0-4645-BFB9-3A9CDDF10F98}"/>
      </w:docPartPr>
      <w:docPartBody>
        <w:p w:rsidR="004572EC" w:rsidRDefault="0097157B">
          <w:pPr>
            <w:pStyle w:val="0E9FD02BBA3F4E01A1BD06DA062B1A39"/>
          </w:pPr>
          <w:r w:rsidRPr="000E1D44">
            <w:t>References</w:t>
          </w:r>
        </w:p>
      </w:docPartBody>
    </w:docPart>
    <w:docPart>
      <w:docPartPr>
        <w:name w:val="1CA819BFEAB94E70A2A8A50FF8EA1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85277-F9EC-480A-93FB-3D34E5167C4D}"/>
      </w:docPartPr>
      <w:docPartBody>
        <w:p w:rsidR="004572EC" w:rsidRDefault="0097157B">
          <w:pPr>
            <w:pStyle w:val="1CA819BFEAB94E70A2A8A50FF8EA14D6"/>
          </w:pPr>
          <w:r w:rsidRPr="000E1D44">
            <w:t>[Available upon request.]</w:t>
          </w:r>
        </w:p>
      </w:docPartBody>
    </w:docPart>
    <w:docPart>
      <w:docPartPr>
        <w:name w:val="58FB9DBD3E3641E6891D4449448FB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9D220-D555-4EC5-8308-721486D8D053}"/>
      </w:docPartPr>
      <w:docPartBody>
        <w:p w:rsidR="00000000" w:rsidRDefault="006349BF" w:rsidP="006349BF">
          <w:pPr>
            <w:pStyle w:val="58FB9DBD3E3641E6891D4449448FBCD6"/>
          </w:pPr>
          <w:r>
            <w:t>Leadership</w:t>
          </w:r>
        </w:p>
      </w:docPartBody>
    </w:docPart>
    <w:docPart>
      <w:docPartPr>
        <w:name w:val="E8F9C7645D2247578114B1FFBC6BD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233DA-E065-4308-96B6-2A03C1743622}"/>
      </w:docPartPr>
      <w:docPartBody>
        <w:p w:rsidR="006349BF" w:rsidRPr="000E1D44" w:rsidRDefault="006349BF" w:rsidP="0057534A">
          <w:pPr>
            <w:pStyle w:val="TextRight"/>
          </w:pPr>
          <w:r w:rsidRPr="000E1D44">
            <w:t>[Are you president of your fraternity, head of the condo board, or a team lead for your favorite charity?</w:t>
          </w:r>
        </w:p>
        <w:p w:rsidR="00000000" w:rsidRDefault="006349BF" w:rsidP="006349BF">
          <w:pPr>
            <w:pStyle w:val="E8F9C7645D2247578114B1FFBC6BD1CA"/>
          </w:pPr>
          <w:r w:rsidRPr="000E1D44">
            <w:t>You’re a natural leader—tell it like it is!]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EC"/>
    <w:rsid w:val="004572EC"/>
    <w:rsid w:val="005C1148"/>
    <w:rsid w:val="006349BF"/>
    <w:rsid w:val="0097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1F13A9A8094D97B342850847543289">
    <w:name w:val="2B1F13A9A8094D97B342850847543289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AD72BECF666D4786857C0437D60253EF">
    <w:name w:val="AD72BECF666D4786857C0437D60253EF"/>
  </w:style>
  <w:style w:type="paragraph" w:customStyle="1" w:styleId="A5A0D55F44334826AE6B68785376D341">
    <w:name w:val="A5A0D55F44334826AE6B68785376D341"/>
  </w:style>
  <w:style w:type="paragraph" w:customStyle="1" w:styleId="23BBC4D42DB34349AB7E3C5A6F4C28CB">
    <w:name w:val="23BBC4D42DB34349AB7E3C5A6F4C28CB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CA488B5BA5CB4A898E71790E4B35E08A">
    <w:name w:val="CA488B5BA5CB4A898E71790E4B35E08A"/>
  </w:style>
  <w:style w:type="paragraph" w:customStyle="1" w:styleId="A8E553D1049C4B28A7A53934A0FAA4AD">
    <w:name w:val="A8E553D1049C4B28A7A53934A0FAA4AD"/>
  </w:style>
  <w:style w:type="paragraph" w:customStyle="1" w:styleId="B3FFCE47B8FF416ABF5B1A1053D2F648">
    <w:name w:val="B3FFCE47B8FF416ABF5B1A1053D2F648"/>
  </w:style>
  <w:style w:type="paragraph" w:customStyle="1" w:styleId="18D52AADCA2842689B60D7D05F8FF549">
    <w:name w:val="18D52AADCA2842689B60D7D05F8FF549"/>
  </w:style>
  <w:style w:type="paragraph" w:customStyle="1" w:styleId="B29850D14C46482596CF97A9B80AACF6">
    <w:name w:val="B29850D14C46482596CF97A9B80AACF6"/>
  </w:style>
  <w:style w:type="paragraph" w:customStyle="1" w:styleId="C1422A5D6B714F9B8F1919CD44E32740">
    <w:name w:val="C1422A5D6B714F9B8F1919CD44E32740"/>
  </w:style>
  <w:style w:type="paragraph" w:customStyle="1" w:styleId="26ED1A99B46043A4B0B4B0F0657E7063">
    <w:name w:val="26ED1A99B46043A4B0B4B0F0657E7063"/>
  </w:style>
  <w:style w:type="paragraph" w:customStyle="1" w:styleId="17F3FE06398F4BC095AE1DE6BBF2CC40">
    <w:name w:val="17F3FE06398F4BC095AE1DE6BBF2CC40"/>
  </w:style>
  <w:style w:type="paragraph" w:customStyle="1" w:styleId="5CE9DEC3CD994D4A99BA1A5FC9728826">
    <w:name w:val="5CE9DEC3CD994D4A99BA1A5FC9728826"/>
  </w:style>
  <w:style w:type="paragraph" w:customStyle="1" w:styleId="A6A83B78E6EC44E597A7E72C5D550C83">
    <w:name w:val="A6A83B78E6EC44E597A7E72C5D550C83"/>
  </w:style>
  <w:style w:type="paragraph" w:customStyle="1" w:styleId="B3A906C17283403C90CD64F9BA8A36A1">
    <w:name w:val="B3A906C17283403C90CD64F9BA8A36A1"/>
  </w:style>
  <w:style w:type="paragraph" w:customStyle="1" w:styleId="3EAF51C6C91149B1B28FF658E1366329">
    <w:name w:val="3EAF51C6C91149B1B28FF658E1366329"/>
  </w:style>
  <w:style w:type="paragraph" w:customStyle="1" w:styleId="109220C5A19F4B419F1391BD8D500442">
    <w:name w:val="109220C5A19F4B419F1391BD8D500442"/>
  </w:style>
  <w:style w:type="paragraph" w:customStyle="1" w:styleId="775E19968F0840E78338151E6105740B">
    <w:name w:val="775E19968F0840E78338151E6105740B"/>
  </w:style>
  <w:style w:type="paragraph" w:customStyle="1" w:styleId="07EBEE737306483CBF0C9046315A204F">
    <w:name w:val="07EBEE737306483CBF0C9046315A204F"/>
  </w:style>
  <w:style w:type="paragraph" w:customStyle="1" w:styleId="E6C7437837844A82A5A464C912A1B2CD">
    <w:name w:val="E6C7437837844A82A5A464C912A1B2CD"/>
  </w:style>
  <w:style w:type="paragraph" w:customStyle="1" w:styleId="04A4523A93964612A066FD8F0EC3E742">
    <w:name w:val="04A4523A93964612A066FD8F0EC3E742"/>
  </w:style>
  <w:style w:type="paragraph" w:customStyle="1" w:styleId="9B784B507118412497B9074F6FC4B420">
    <w:name w:val="9B784B507118412497B9074F6FC4B420"/>
  </w:style>
  <w:style w:type="paragraph" w:customStyle="1" w:styleId="AD61BAB715714675AFA1F42C24D6644E">
    <w:name w:val="AD61BAB715714675AFA1F42C24D6644E"/>
  </w:style>
  <w:style w:type="paragraph" w:customStyle="1" w:styleId="3BA3DF7B822E4A2A9AEB0E39A14DE248">
    <w:name w:val="3BA3DF7B822E4A2A9AEB0E39A14DE248"/>
  </w:style>
  <w:style w:type="paragraph" w:customStyle="1" w:styleId="F24BA31CFCE64D6FA3AE77C64D807633">
    <w:name w:val="F24BA31CFCE64D6FA3AE77C64D807633"/>
  </w:style>
  <w:style w:type="paragraph" w:customStyle="1" w:styleId="86B29325A33348A4BC38602E848D230D">
    <w:name w:val="86B29325A33348A4BC38602E848D230D"/>
  </w:style>
  <w:style w:type="paragraph" w:customStyle="1" w:styleId="D43599BC5C724CE7A15DA1BE08FDE3ED">
    <w:name w:val="D43599BC5C724CE7A15DA1BE08FDE3ED"/>
  </w:style>
  <w:style w:type="paragraph" w:customStyle="1" w:styleId="9FD09C2CA0AE4C828DF0544E7C71FC65">
    <w:name w:val="9FD09C2CA0AE4C828DF0544E7C71FC65"/>
  </w:style>
  <w:style w:type="paragraph" w:customStyle="1" w:styleId="TextRight">
    <w:name w:val="TextRight"/>
    <w:basedOn w:val="Normal"/>
    <w:next w:val="Normal"/>
    <w:uiPriority w:val="5"/>
    <w:qFormat/>
    <w:rsid w:val="006349BF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414C6B043EC947E888F07929B707F31D">
    <w:name w:val="414C6B043EC947E888F07929B707F31D"/>
  </w:style>
  <w:style w:type="paragraph" w:customStyle="1" w:styleId="E3DD6B8CF248494783ABD7ADF695A049">
    <w:name w:val="E3DD6B8CF248494783ABD7ADF695A049"/>
  </w:style>
  <w:style w:type="paragraph" w:customStyle="1" w:styleId="0626EFFF4B464D2D8B56F7EC4F7E15B3">
    <w:name w:val="0626EFFF4B464D2D8B56F7EC4F7E15B3"/>
  </w:style>
  <w:style w:type="paragraph" w:customStyle="1" w:styleId="0E9FD02BBA3F4E01A1BD06DA062B1A39">
    <w:name w:val="0E9FD02BBA3F4E01A1BD06DA062B1A39"/>
  </w:style>
  <w:style w:type="paragraph" w:customStyle="1" w:styleId="1CA819BFEAB94E70A2A8A50FF8EA14D6">
    <w:name w:val="1CA819BFEAB94E70A2A8A50FF8EA14D6"/>
  </w:style>
  <w:style w:type="paragraph" w:customStyle="1" w:styleId="CFFEA2B6E3B14A60A9FA16FDE4220810">
    <w:name w:val="CFFEA2B6E3B14A60A9FA16FDE4220810"/>
    <w:rsid w:val="006349BF"/>
  </w:style>
  <w:style w:type="paragraph" w:customStyle="1" w:styleId="FDBE7A93CE684E22AA32EF182E843CA6">
    <w:name w:val="FDBE7A93CE684E22AA32EF182E843CA6"/>
    <w:rsid w:val="006349BF"/>
  </w:style>
  <w:style w:type="paragraph" w:customStyle="1" w:styleId="969CB0FB4CA945E0B852D03DAA74EAF1">
    <w:name w:val="969CB0FB4CA945E0B852D03DAA74EAF1"/>
    <w:rsid w:val="006349BF"/>
  </w:style>
  <w:style w:type="paragraph" w:customStyle="1" w:styleId="FBA05A34376542E4817CF82AA41E386B">
    <w:name w:val="FBA05A34376542E4817CF82AA41E386B"/>
    <w:rsid w:val="006349BF"/>
  </w:style>
  <w:style w:type="paragraph" w:customStyle="1" w:styleId="8078A57F4EF543AFA20125DFB6DCBA63">
    <w:name w:val="8078A57F4EF543AFA20125DFB6DCBA63"/>
    <w:rsid w:val="006349BF"/>
  </w:style>
  <w:style w:type="paragraph" w:customStyle="1" w:styleId="391E9E83A47F4349932D0952E09D8520">
    <w:name w:val="391E9E83A47F4349932D0952E09D8520"/>
    <w:rsid w:val="006349BF"/>
  </w:style>
  <w:style w:type="paragraph" w:customStyle="1" w:styleId="750E7C8A5B124840AFC84BBEBE992438">
    <w:name w:val="750E7C8A5B124840AFC84BBEBE992438"/>
    <w:rsid w:val="006349BF"/>
  </w:style>
  <w:style w:type="paragraph" w:customStyle="1" w:styleId="523265B26DD34D95BAB8AB0E408BEAF1">
    <w:name w:val="523265B26DD34D95BAB8AB0E408BEAF1"/>
    <w:rsid w:val="006349BF"/>
  </w:style>
  <w:style w:type="paragraph" w:customStyle="1" w:styleId="B2EDC43694974D1EAFCE45DE73CA2BD4">
    <w:name w:val="B2EDC43694974D1EAFCE45DE73CA2BD4"/>
    <w:rsid w:val="006349BF"/>
  </w:style>
  <w:style w:type="paragraph" w:customStyle="1" w:styleId="B02AC01BD53A42FFA25539B68CF066F2">
    <w:name w:val="B02AC01BD53A42FFA25539B68CF066F2"/>
    <w:rsid w:val="006349BF"/>
  </w:style>
  <w:style w:type="paragraph" w:customStyle="1" w:styleId="C0127D2C664F49BB8904E834DADB7E56">
    <w:name w:val="C0127D2C664F49BB8904E834DADB7E56"/>
    <w:rsid w:val="006349BF"/>
  </w:style>
  <w:style w:type="paragraph" w:customStyle="1" w:styleId="12C8D34B965348CDB9C268D2201771EA">
    <w:name w:val="12C8D34B965348CDB9C268D2201771EA"/>
    <w:rsid w:val="006349BF"/>
  </w:style>
  <w:style w:type="paragraph" w:customStyle="1" w:styleId="6CC6BAF7B2EB42FE9BDFE5B4C05E4C26">
    <w:name w:val="6CC6BAF7B2EB42FE9BDFE5B4C05E4C26"/>
    <w:rsid w:val="006349BF"/>
  </w:style>
  <w:style w:type="paragraph" w:customStyle="1" w:styleId="BBF0956E060744EB8EFCD3BBDBB3B725">
    <w:name w:val="BBF0956E060744EB8EFCD3BBDBB3B725"/>
    <w:rsid w:val="006349BF"/>
  </w:style>
  <w:style w:type="paragraph" w:customStyle="1" w:styleId="EF4AE4CBE8984F4EA922C5347576BDE0">
    <w:name w:val="EF4AE4CBE8984F4EA922C5347576BDE0"/>
    <w:rsid w:val="006349BF"/>
  </w:style>
  <w:style w:type="paragraph" w:customStyle="1" w:styleId="7D20168E957B49E7B1A50558A3CD9AAE">
    <w:name w:val="7D20168E957B49E7B1A50558A3CD9AAE"/>
    <w:rsid w:val="006349BF"/>
  </w:style>
  <w:style w:type="paragraph" w:customStyle="1" w:styleId="2681B4C8F1D14EFCA1547F22087E7991">
    <w:name w:val="2681B4C8F1D14EFCA1547F22087E7991"/>
    <w:rsid w:val="006349BF"/>
  </w:style>
  <w:style w:type="paragraph" w:customStyle="1" w:styleId="B01C533F2B5C4138AD2D01B297D7E1CA">
    <w:name w:val="B01C533F2B5C4138AD2D01B297D7E1CA"/>
    <w:rsid w:val="006349BF"/>
  </w:style>
  <w:style w:type="paragraph" w:customStyle="1" w:styleId="46F1BEA749194ECC8DB7B317CE1C78EC">
    <w:name w:val="46F1BEA749194ECC8DB7B317CE1C78EC"/>
    <w:rsid w:val="006349BF"/>
  </w:style>
  <w:style w:type="paragraph" w:customStyle="1" w:styleId="9D6B904F128D45ADAFEEE4263CC00DF3">
    <w:name w:val="9D6B904F128D45ADAFEEE4263CC00DF3"/>
    <w:rsid w:val="006349BF"/>
  </w:style>
  <w:style w:type="paragraph" w:customStyle="1" w:styleId="A00B97EB1C094446ABF16E2FAB7593C8">
    <w:name w:val="A00B97EB1C094446ABF16E2FAB7593C8"/>
    <w:rsid w:val="006349BF"/>
  </w:style>
  <w:style w:type="paragraph" w:customStyle="1" w:styleId="33F70E239CE3463CA7EE6B673F4C08AA">
    <w:name w:val="33F70E239CE3463CA7EE6B673F4C08AA"/>
    <w:rsid w:val="006349BF"/>
  </w:style>
  <w:style w:type="paragraph" w:customStyle="1" w:styleId="A2946826DDE64A8BA08BAB2A226FC5BF">
    <w:name w:val="A2946826DDE64A8BA08BAB2A226FC5BF"/>
    <w:rsid w:val="006349BF"/>
  </w:style>
  <w:style w:type="paragraph" w:customStyle="1" w:styleId="58FB9DBD3E3641E6891D4449448FBCD6">
    <w:name w:val="58FB9DBD3E3641E6891D4449448FBCD6"/>
    <w:rsid w:val="006349BF"/>
  </w:style>
  <w:style w:type="paragraph" w:customStyle="1" w:styleId="E8F9C7645D2247578114B1FFBC6BD1CA">
    <w:name w:val="E8F9C7645D2247578114B1FFBC6BD1CA"/>
    <w:rsid w:val="006349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2214E-8B4C-4075-B8F1-879EEC175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2022-03-25T21:20:00Z</dcterms:created>
  <dcterms:modified xsi:type="dcterms:W3CDTF">2022-03-25T21:21:00Z</dcterms:modified>
</cp:coreProperties>
</file>