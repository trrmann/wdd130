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530D1BC1" w14:textId="77777777" w:rsidTr="00507E93">
        <w:trPr>
          <w:trHeight w:val="2160"/>
        </w:trPr>
        <w:tc>
          <w:tcPr>
            <w:tcW w:w="900" w:type="dxa"/>
          </w:tcPr>
          <w:p w14:paraId="3518C49C" w14:textId="77777777" w:rsidR="00605A5B" w:rsidRDefault="00605A5B"/>
        </w:tc>
        <w:tc>
          <w:tcPr>
            <w:tcW w:w="8991" w:type="dxa"/>
          </w:tcPr>
          <w:p w14:paraId="123B6E5D" w14:textId="4DE1BAA1" w:rsidR="00605A5B" w:rsidRPr="00F316AD" w:rsidRDefault="00B0508A" w:rsidP="00605A5B">
            <w:pPr>
              <w:pStyle w:val="Title"/>
            </w:pPr>
            <w:r>
              <w:t>Tracy</w:t>
            </w:r>
            <w:r w:rsidR="00A77921">
              <w:t xml:space="preserve"> </w:t>
            </w:r>
            <w:r>
              <w:rPr>
                <w:rStyle w:val="Emphasis"/>
              </w:rPr>
              <w:t>Mann</w:t>
            </w:r>
          </w:p>
          <w:p w14:paraId="0D05A986" w14:textId="79C7D925" w:rsidR="00605A5B" w:rsidRDefault="00DB5F59" w:rsidP="00A77921">
            <w:pPr>
              <w:pStyle w:val="Subtitle"/>
            </w:pPr>
            <w:r>
              <w:t>References</w:t>
            </w:r>
          </w:p>
        </w:tc>
        <w:tc>
          <w:tcPr>
            <w:tcW w:w="899" w:type="dxa"/>
          </w:tcPr>
          <w:p w14:paraId="2D4534F3" w14:textId="77777777" w:rsidR="00605A5B" w:rsidRDefault="00605A5B"/>
        </w:tc>
      </w:tr>
    </w:tbl>
    <w:p w14:paraId="38EE8DE9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740"/>
        <w:gridCol w:w="4032"/>
        <w:gridCol w:w="4032"/>
      </w:tblGrid>
      <w:tr w:rsidR="00DB5F59" w14:paraId="564B514E" w14:textId="360F9152" w:rsidTr="00DB5F59">
        <w:tc>
          <w:tcPr>
            <w:tcW w:w="2740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2C6F278" w14:textId="77777777" w:rsidR="00DB5F59" w:rsidRDefault="00DB5F59"/>
        </w:tc>
        <w:tc>
          <w:tcPr>
            <w:tcW w:w="403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98489F3" w14:textId="77777777" w:rsidR="00DB5F59" w:rsidRPr="00DC0734" w:rsidRDefault="00DB5F59" w:rsidP="00DB5F59">
            <w:pPr>
              <w:pStyle w:val="TextRight"/>
              <w:rPr>
                <w:b/>
                <w:bCs/>
                <w:w w:val="105"/>
              </w:rPr>
            </w:pPr>
            <w:r w:rsidRPr="00DC0734">
              <w:rPr>
                <w:b/>
                <w:bCs/>
                <w:w w:val="105"/>
              </w:rPr>
              <w:t>Jeffrey Hamme</w:t>
            </w:r>
          </w:p>
          <w:p w14:paraId="1CAD23B8" w14:textId="77777777" w:rsidR="00DB5F59" w:rsidRPr="006863CB" w:rsidRDefault="00DB5F59" w:rsidP="00DB5F59">
            <w:pPr>
              <w:pStyle w:val="TextRight"/>
            </w:pPr>
            <w:r w:rsidRPr="006863CB">
              <w:t xml:space="preserve">Analytics and Database Tower Lead </w:t>
            </w:r>
          </w:p>
          <w:p w14:paraId="394007A9" w14:textId="77777777" w:rsidR="00DB5F59" w:rsidRPr="00DB5F59" w:rsidRDefault="00DB5F59" w:rsidP="00DB5F59">
            <w:pPr>
              <w:pStyle w:val="TextRight"/>
              <w:rPr>
                <w:lang w:val="fr-FR"/>
              </w:rPr>
            </w:pPr>
            <w:r w:rsidRPr="00DB5F59">
              <w:rPr>
                <w:lang w:val="fr-FR"/>
              </w:rPr>
              <w:t>DXC Technologies</w:t>
            </w:r>
          </w:p>
          <w:p w14:paraId="6872B29D" w14:textId="77777777" w:rsidR="00DB5F59" w:rsidRPr="00DB5F59" w:rsidRDefault="00DB5F59" w:rsidP="00DB5F59">
            <w:pPr>
              <w:pStyle w:val="TextRight"/>
              <w:rPr>
                <w:lang w:val="fr-FR"/>
              </w:rPr>
            </w:pPr>
            <w:r w:rsidRPr="00DB5F59">
              <w:rPr>
                <w:lang w:val="fr-FR"/>
              </w:rPr>
              <w:t>(864) 593-4691</w:t>
            </w:r>
          </w:p>
          <w:p w14:paraId="133B112C" w14:textId="77777777" w:rsidR="00DB5F59" w:rsidRPr="006F083B" w:rsidRDefault="00DB5F59" w:rsidP="00DB5F59">
            <w:pPr>
              <w:pStyle w:val="TextRight"/>
              <w:rPr>
                <w:w w:val="105"/>
                <w:lang w:val="fr-FR"/>
              </w:rPr>
            </w:pPr>
            <w:hyperlink r:id="rId7" w:history="1">
              <w:r w:rsidRPr="006F083B">
                <w:rPr>
                  <w:rStyle w:val="Hyperlink"/>
                  <w:w w:val="105"/>
                  <w:lang w:val="fr-FR"/>
                </w:rPr>
                <w:t>jeffhamme.sofaking@gmail.com</w:t>
              </w:r>
            </w:hyperlink>
          </w:p>
          <w:p w14:paraId="627DC301" w14:textId="77777777" w:rsidR="00DB5F59" w:rsidRDefault="00DB5F59" w:rsidP="00DB5F59">
            <w:pPr>
              <w:pStyle w:val="TextRight"/>
              <w:rPr>
                <w:w w:val="105"/>
              </w:rPr>
            </w:pPr>
          </w:p>
          <w:p w14:paraId="0DAEFA92" w14:textId="77777777" w:rsidR="00DB5F59" w:rsidRPr="00DC0734" w:rsidRDefault="00DB5F59" w:rsidP="00DB5F59">
            <w:pPr>
              <w:pStyle w:val="TextRight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Rajashekar Gaddam</w:t>
            </w:r>
          </w:p>
          <w:p w14:paraId="0CCF7A86" w14:textId="77777777" w:rsidR="00DB5F59" w:rsidRPr="006863CB" w:rsidRDefault="00DB5F59" w:rsidP="00DB5F59">
            <w:pPr>
              <w:pStyle w:val="TextRight"/>
            </w:pPr>
            <w:r w:rsidRPr="006863CB">
              <w:t xml:space="preserve">Systems Analyst III </w:t>
            </w:r>
          </w:p>
          <w:p w14:paraId="0E9C2519" w14:textId="77777777" w:rsidR="00DB5F59" w:rsidRPr="006863CB" w:rsidRDefault="00DB5F59" w:rsidP="00DB5F59">
            <w:pPr>
              <w:pStyle w:val="TextRight"/>
            </w:pPr>
            <w:r w:rsidRPr="006863CB">
              <w:t>DXC Technologies</w:t>
            </w:r>
          </w:p>
          <w:p w14:paraId="1747EF53" w14:textId="77777777" w:rsidR="00DB5F59" w:rsidRPr="006863CB" w:rsidRDefault="00DB5F59" w:rsidP="00DB5F59">
            <w:pPr>
              <w:pStyle w:val="TextRight"/>
            </w:pPr>
            <w:r w:rsidRPr="006863CB">
              <w:t>+91 93819 66225</w:t>
            </w:r>
          </w:p>
          <w:p w14:paraId="3DB50251" w14:textId="77777777" w:rsidR="00DB5F59" w:rsidRDefault="00DB5F59" w:rsidP="00DB5F59">
            <w:pPr>
              <w:pStyle w:val="TextRight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8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raj.gaddam4@gmail.com</w:t>
              </w:r>
            </w:hyperlink>
          </w:p>
          <w:p w14:paraId="4097B460" w14:textId="77777777" w:rsidR="00DB5F59" w:rsidRPr="00DB5F59" w:rsidRDefault="00DB5F59" w:rsidP="00DB5F59">
            <w:pPr>
              <w:pStyle w:val="TextRight"/>
              <w:rPr>
                <w:b/>
                <w:bCs/>
                <w:w w:val="105"/>
              </w:rPr>
            </w:pPr>
          </w:p>
          <w:p w14:paraId="16EFACB5" w14:textId="77777777" w:rsidR="00DB5F59" w:rsidRPr="00DC0734" w:rsidRDefault="00DB5F59" w:rsidP="00DB5F59">
            <w:pPr>
              <w:pStyle w:val="TextRight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Fabian Hernandez</w:t>
            </w:r>
          </w:p>
          <w:p w14:paraId="03C14977" w14:textId="77777777" w:rsidR="00DB5F59" w:rsidRPr="006863CB" w:rsidRDefault="00DB5F59" w:rsidP="00DB5F59">
            <w:pPr>
              <w:pStyle w:val="TextRight"/>
            </w:pPr>
            <w:r w:rsidRPr="006863CB">
              <w:t xml:space="preserve">Systems Analyst III </w:t>
            </w:r>
          </w:p>
          <w:p w14:paraId="292C0611" w14:textId="77777777" w:rsidR="00DB5F59" w:rsidRPr="006863CB" w:rsidRDefault="00DB5F59" w:rsidP="00DB5F59">
            <w:pPr>
              <w:pStyle w:val="TextRight"/>
            </w:pPr>
            <w:r w:rsidRPr="006863CB">
              <w:t>DXC Technologies</w:t>
            </w:r>
          </w:p>
          <w:p w14:paraId="18F1779F" w14:textId="77777777" w:rsidR="00DB5F59" w:rsidRPr="006863CB" w:rsidRDefault="00DB5F59" w:rsidP="00DB5F59">
            <w:pPr>
              <w:pStyle w:val="TextRight"/>
            </w:pPr>
            <w:r w:rsidRPr="006863CB">
              <w:t>(915) 249-9850</w:t>
            </w:r>
          </w:p>
          <w:p w14:paraId="0286C025" w14:textId="77777777" w:rsidR="00DB5F59" w:rsidRDefault="00DB5F59" w:rsidP="00DB5F59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9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rimugu@protonmail.com</w:t>
              </w:r>
            </w:hyperlink>
          </w:p>
          <w:p w14:paraId="64D3D847" w14:textId="7D6F5149" w:rsidR="00DB5F59" w:rsidRDefault="00DB5F59"/>
          <w:p w14:paraId="328E5688" w14:textId="199A605F" w:rsidR="00FE2AB1" w:rsidRDefault="00FE2AB1"/>
          <w:p w14:paraId="526FE27E" w14:textId="2950EEA4" w:rsidR="00FE2AB1" w:rsidRDefault="00FE2AB1"/>
          <w:p w14:paraId="20DFCE84" w14:textId="450255A0" w:rsidR="00FE2AB1" w:rsidRDefault="00FE2AB1"/>
          <w:p w14:paraId="059BB365" w14:textId="413DDC1E" w:rsidR="00FE2AB1" w:rsidRDefault="00FE2AB1"/>
          <w:p w14:paraId="7D324E1A" w14:textId="0DEB282B" w:rsidR="00FE2AB1" w:rsidRDefault="00FE2AB1"/>
          <w:p w14:paraId="1170C2AE" w14:textId="2DE94482" w:rsidR="00FE2AB1" w:rsidRDefault="00FE2AB1"/>
          <w:p w14:paraId="68F60B03" w14:textId="42115F7C" w:rsidR="00FE2AB1" w:rsidRDefault="00FE2AB1"/>
          <w:p w14:paraId="2F88F961" w14:textId="34D3D635" w:rsidR="00FE2AB1" w:rsidRDefault="00FE2AB1"/>
          <w:p w14:paraId="3DCD6C2C" w14:textId="0CBBA150" w:rsidR="00FE2AB1" w:rsidRDefault="00FE2AB1"/>
          <w:p w14:paraId="15283EED" w14:textId="4402BACD" w:rsidR="00FE2AB1" w:rsidRDefault="00FE2AB1"/>
          <w:p w14:paraId="37C526DC" w14:textId="21709E57" w:rsidR="00FE2AB1" w:rsidRDefault="00FE2AB1"/>
          <w:p w14:paraId="78772FF7" w14:textId="0F78180F" w:rsidR="00FE2AB1" w:rsidRDefault="00FE2AB1"/>
          <w:p w14:paraId="0D3FBEB6" w14:textId="6183F5A0" w:rsidR="00FE2AB1" w:rsidRDefault="00FE2AB1"/>
          <w:p w14:paraId="1E72ED18" w14:textId="39FE6FC3" w:rsidR="00FE2AB1" w:rsidRDefault="00FE2AB1"/>
          <w:p w14:paraId="71124E99" w14:textId="665E3DB7" w:rsidR="00FE2AB1" w:rsidRDefault="00FE2AB1"/>
          <w:p w14:paraId="6DF3485C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12B99D4A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5D76BE87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30414408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4F5C60A6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36C6ECB7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622B7C42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3C753633" w14:textId="0873EBD8" w:rsidR="00FE2AB1" w:rsidRPr="00DC0734" w:rsidRDefault="00FE2AB1" w:rsidP="00FE2AB1">
            <w:pPr>
              <w:pStyle w:val="TextRight"/>
              <w:rPr>
                <w:b/>
                <w:bCs/>
                <w:w w:val="105"/>
              </w:rPr>
            </w:pPr>
            <w:r w:rsidRPr="00DC0734">
              <w:rPr>
                <w:b/>
                <w:bCs/>
                <w:w w:val="105"/>
              </w:rPr>
              <w:lastRenderedPageBreak/>
              <w:t>Jeffrey Hamme</w:t>
            </w:r>
          </w:p>
          <w:p w14:paraId="77AD073C" w14:textId="77777777" w:rsidR="00FE2AB1" w:rsidRPr="006863CB" w:rsidRDefault="00FE2AB1" w:rsidP="00FE2AB1">
            <w:pPr>
              <w:pStyle w:val="TextRight"/>
            </w:pPr>
            <w:r w:rsidRPr="006863CB">
              <w:t xml:space="preserve">Analytics and Database Tower Lead </w:t>
            </w:r>
          </w:p>
          <w:p w14:paraId="43FB784A" w14:textId="77777777" w:rsidR="00FE2AB1" w:rsidRPr="00DB5F59" w:rsidRDefault="00FE2AB1" w:rsidP="00FE2AB1">
            <w:pPr>
              <w:pStyle w:val="TextRight"/>
              <w:rPr>
                <w:lang w:val="fr-FR"/>
              </w:rPr>
            </w:pPr>
            <w:r w:rsidRPr="00DB5F59">
              <w:rPr>
                <w:lang w:val="fr-FR"/>
              </w:rPr>
              <w:t>DXC Technologies</w:t>
            </w:r>
          </w:p>
          <w:p w14:paraId="21429384" w14:textId="77777777" w:rsidR="00FE2AB1" w:rsidRPr="00DB5F59" w:rsidRDefault="00FE2AB1" w:rsidP="00FE2AB1">
            <w:pPr>
              <w:pStyle w:val="TextRight"/>
              <w:rPr>
                <w:lang w:val="fr-FR"/>
              </w:rPr>
            </w:pPr>
            <w:r w:rsidRPr="00DB5F59">
              <w:rPr>
                <w:lang w:val="fr-FR"/>
              </w:rPr>
              <w:t>(864) 593-4691</w:t>
            </w:r>
          </w:p>
          <w:p w14:paraId="1221E042" w14:textId="77777777" w:rsidR="00FE2AB1" w:rsidRPr="006F083B" w:rsidRDefault="00FE2AB1" w:rsidP="00FE2AB1">
            <w:pPr>
              <w:pStyle w:val="TextRight"/>
              <w:rPr>
                <w:w w:val="105"/>
                <w:lang w:val="fr-FR"/>
              </w:rPr>
            </w:pPr>
            <w:hyperlink r:id="rId10" w:history="1">
              <w:r w:rsidRPr="006F083B">
                <w:rPr>
                  <w:rStyle w:val="Hyperlink"/>
                  <w:w w:val="105"/>
                  <w:lang w:val="fr-FR"/>
                </w:rPr>
                <w:t>jeffhamme.sofaking@gmail.com</w:t>
              </w:r>
            </w:hyperlink>
          </w:p>
          <w:p w14:paraId="38A50B62" w14:textId="77777777" w:rsidR="00FE2AB1" w:rsidRPr="006863CB" w:rsidRDefault="00FE2AB1" w:rsidP="00FE2AB1">
            <w:pPr>
              <w:pStyle w:val="TextRight"/>
            </w:pPr>
            <w:r w:rsidRPr="006863CB">
              <w:t xml:space="preserve">118 </w:t>
            </w:r>
            <w:proofErr w:type="spellStart"/>
            <w:r w:rsidRPr="006863CB">
              <w:t>Chipwood</w:t>
            </w:r>
            <w:proofErr w:type="spellEnd"/>
            <w:r w:rsidRPr="006863CB">
              <w:t xml:space="preserve"> Lane</w:t>
            </w:r>
          </w:p>
          <w:p w14:paraId="2EB28C6A" w14:textId="77777777" w:rsidR="00FE2AB1" w:rsidRPr="006863CB" w:rsidRDefault="00FE2AB1" w:rsidP="00FE2AB1">
            <w:pPr>
              <w:pStyle w:val="TextRight"/>
            </w:pPr>
            <w:r w:rsidRPr="006863CB">
              <w:t>Greenville, SC 29615</w:t>
            </w:r>
          </w:p>
          <w:p w14:paraId="12C181DF" w14:textId="77777777" w:rsidR="00FE2AB1" w:rsidRDefault="00FE2AB1" w:rsidP="00FE2AB1">
            <w:pPr>
              <w:pStyle w:val="TextRight"/>
              <w:rPr>
                <w:w w:val="105"/>
              </w:rPr>
            </w:pPr>
          </w:p>
          <w:p w14:paraId="24A006CE" w14:textId="77777777" w:rsidR="00FE2AB1" w:rsidRPr="00DC0734" w:rsidRDefault="00FE2AB1" w:rsidP="00FE2AB1">
            <w:pPr>
              <w:pStyle w:val="TextRight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Rajashekar Gaddam</w:t>
            </w:r>
          </w:p>
          <w:p w14:paraId="2A31C88E" w14:textId="77777777" w:rsidR="00FE2AB1" w:rsidRPr="006863CB" w:rsidRDefault="00FE2AB1" w:rsidP="00FE2AB1">
            <w:pPr>
              <w:pStyle w:val="TextRight"/>
            </w:pPr>
            <w:r w:rsidRPr="006863CB">
              <w:t xml:space="preserve">Systems Analyst III </w:t>
            </w:r>
          </w:p>
          <w:p w14:paraId="52E7C082" w14:textId="77777777" w:rsidR="00FE2AB1" w:rsidRPr="006863CB" w:rsidRDefault="00FE2AB1" w:rsidP="00FE2AB1">
            <w:pPr>
              <w:pStyle w:val="TextRight"/>
            </w:pPr>
            <w:r w:rsidRPr="006863CB">
              <w:t>DXC Technologies</w:t>
            </w:r>
          </w:p>
          <w:p w14:paraId="1FD11BA9" w14:textId="77777777" w:rsidR="00FE2AB1" w:rsidRPr="006863CB" w:rsidRDefault="00FE2AB1" w:rsidP="00FE2AB1">
            <w:pPr>
              <w:pStyle w:val="TextRight"/>
            </w:pPr>
            <w:r w:rsidRPr="006863CB">
              <w:t>+91 93819 66225</w:t>
            </w:r>
          </w:p>
          <w:p w14:paraId="341EF378" w14:textId="77777777" w:rsidR="00FE2AB1" w:rsidRDefault="00FE2AB1" w:rsidP="00FE2AB1">
            <w:pPr>
              <w:pStyle w:val="TextRight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11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raj.gaddam4@gmail.com</w:t>
              </w:r>
            </w:hyperlink>
          </w:p>
          <w:p w14:paraId="226F0A9A" w14:textId="77777777" w:rsidR="00FE2AB1" w:rsidRPr="006863CB" w:rsidRDefault="00FE2AB1" w:rsidP="00FE2AB1">
            <w:pPr>
              <w:pStyle w:val="TextRight"/>
            </w:pPr>
            <w:proofErr w:type="spellStart"/>
            <w:proofErr w:type="gramStart"/>
            <w:r w:rsidRPr="006863CB">
              <w:t>H.No</w:t>
            </w:r>
            <w:proofErr w:type="spellEnd"/>
            <w:proofErr w:type="gramEnd"/>
            <w:r w:rsidRPr="006863CB">
              <w:t>: 1-131/4/4, Street 9</w:t>
            </w:r>
          </w:p>
          <w:p w14:paraId="18F67EC7" w14:textId="77777777" w:rsidR="00FE2AB1" w:rsidRPr="006863CB" w:rsidRDefault="00FE2AB1" w:rsidP="00FE2AB1">
            <w:pPr>
              <w:pStyle w:val="TextRight"/>
            </w:pPr>
            <w:proofErr w:type="spellStart"/>
            <w:r w:rsidRPr="006863CB">
              <w:t>Ankapoor</w:t>
            </w:r>
            <w:proofErr w:type="spellEnd"/>
            <w:r w:rsidRPr="006863CB">
              <w:t xml:space="preserve"> village, </w:t>
            </w:r>
            <w:proofErr w:type="spellStart"/>
            <w:r w:rsidRPr="006863CB">
              <w:t>Armoor</w:t>
            </w:r>
            <w:proofErr w:type="spellEnd"/>
            <w:r w:rsidRPr="006863CB">
              <w:t>, Nizamabad, Telangana, India 503224</w:t>
            </w:r>
          </w:p>
          <w:p w14:paraId="436A610C" w14:textId="77777777" w:rsidR="00FE2AB1" w:rsidRPr="00DB5F59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6319F182" w14:textId="77777777" w:rsidR="00FE2AB1" w:rsidRPr="00DC0734" w:rsidRDefault="00FE2AB1" w:rsidP="00FE2AB1">
            <w:pPr>
              <w:pStyle w:val="TextRight"/>
              <w:rPr>
                <w:b/>
                <w:bCs/>
                <w:w w:val="105"/>
              </w:rPr>
            </w:pPr>
            <w:r>
              <w:rPr>
                <w:b/>
                <w:bCs/>
                <w:w w:val="105"/>
              </w:rPr>
              <w:t>Fabian Hernandez</w:t>
            </w:r>
          </w:p>
          <w:p w14:paraId="7552F47F" w14:textId="77777777" w:rsidR="00FE2AB1" w:rsidRPr="006863CB" w:rsidRDefault="00FE2AB1" w:rsidP="00FE2AB1">
            <w:pPr>
              <w:pStyle w:val="TextRight"/>
            </w:pPr>
            <w:r w:rsidRPr="006863CB">
              <w:t xml:space="preserve">Systems Analyst III </w:t>
            </w:r>
          </w:p>
          <w:p w14:paraId="0A7A9809" w14:textId="77777777" w:rsidR="00FE2AB1" w:rsidRPr="006863CB" w:rsidRDefault="00FE2AB1" w:rsidP="00FE2AB1">
            <w:pPr>
              <w:pStyle w:val="TextRight"/>
            </w:pPr>
            <w:r w:rsidRPr="006863CB">
              <w:t>DXC Technologies</w:t>
            </w:r>
          </w:p>
          <w:p w14:paraId="1C275A54" w14:textId="77777777" w:rsidR="00FE2AB1" w:rsidRPr="006863CB" w:rsidRDefault="00FE2AB1" w:rsidP="00FE2AB1">
            <w:pPr>
              <w:pStyle w:val="TextRight"/>
            </w:pPr>
            <w:r w:rsidRPr="006863CB">
              <w:t>(915) 249-9850</w:t>
            </w:r>
          </w:p>
          <w:p w14:paraId="2CC0FFD0" w14:textId="77777777" w:rsidR="00FE2AB1" w:rsidRDefault="00FE2AB1" w:rsidP="00FE2AB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12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rimugu@protonmail.com</w:t>
              </w:r>
            </w:hyperlink>
          </w:p>
          <w:p w14:paraId="0322AA5B" w14:textId="77777777" w:rsidR="00FE2AB1" w:rsidRPr="006863CB" w:rsidRDefault="00FE2AB1" w:rsidP="00FE2AB1">
            <w:pPr>
              <w:pStyle w:val="TextRight"/>
            </w:pPr>
            <w:r w:rsidRPr="006863CB">
              <w:t>6101 Gateway Blvd W 520-489</w:t>
            </w:r>
          </w:p>
          <w:p w14:paraId="63EE05BA" w14:textId="77777777" w:rsidR="00FE2AB1" w:rsidRPr="00FE2AB1" w:rsidRDefault="00FE2AB1" w:rsidP="00FE2AB1">
            <w:pPr>
              <w:pStyle w:val="TextRight"/>
              <w:rPr>
                <w:lang w:val="es-ES"/>
              </w:rPr>
            </w:pPr>
            <w:r w:rsidRPr="00FE2AB1">
              <w:rPr>
                <w:lang w:val="es-ES"/>
              </w:rPr>
              <w:t>El Paso, TX 79925</w:t>
            </w:r>
          </w:p>
          <w:p w14:paraId="701039E2" w14:textId="1A9B6F83" w:rsidR="00FE2AB1" w:rsidRDefault="00FE2AB1" w:rsidP="00FE2AB1">
            <w:pPr>
              <w:pStyle w:val="TextRight"/>
              <w:rPr>
                <w:b/>
                <w:bCs/>
                <w:w w:val="105"/>
                <w:lang w:val="es-ES"/>
              </w:rPr>
            </w:pPr>
          </w:p>
          <w:p w14:paraId="5811BD58" w14:textId="3B99C11F" w:rsidR="00192257" w:rsidRDefault="00192257" w:rsidP="00192257">
            <w:pPr>
              <w:rPr>
                <w:lang w:val="es-ES"/>
              </w:rPr>
            </w:pPr>
          </w:p>
          <w:p w14:paraId="1492882C" w14:textId="547EC584" w:rsidR="00192257" w:rsidRDefault="00192257" w:rsidP="00192257">
            <w:pPr>
              <w:rPr>
                <w:lang w:val="es-ES"/>
              </w:rPr>
            </w:pPr>
          </w:p>
          <w:p w14:paraId="1E6C4860" w14:textId="3B21422C" w:rsidR="00192257" w:rsidRDefault="00192257" w:rsidP="00192257">
            <w:pPr>
              <w:rPr>
                <w:lang w:val="es-ES"/>
              </w:rPr>
            </w:pPr>
          </w:p>
          <w:p w14:paraId="05F46DC7" w14:textId="0D240BF7" w:rsidR="00192257" w:rsidRDefault="00192257" w:rsidP="00192257">
            <w:pPr>
              <w:rPr>
                <w:lang w:val="es-ES"/>
              </w:rPr>
            </w:pPr>
          </w:p>
          <w:p w14:paraId="3AEBBDB3" w14:textId="00D953FF" w:rsidR="00192257" w:rsidRDefault="00192257" w:rsidP="00192257">
            <w:pPr>
              <w:rPr>
                <w:lang w:val="es-ES"/>
              </w:rPr>
            </w:pPr>
          </w:p>
          <w:p w14:paraId="2C781A8E" w14:textId="169F86EA" w:rsidR="00192257" w:rsidRDefault="00192257" w:rsidP="00192257">
            <w:pPr>
              <w:rPr>
                <w:lang w:val="es-ES"/>
              </w:rPr>
            </w:pPr>
          </w:p>
          <w:p w14:paraId="01078F5F" w14:textId="1A13EEDE" w:rsidR="00192257" w:rsidRDefault="00192257" w:rsidP="00192257">
            <w:pPr>
              <w:rPr>
                <w:lang w:val="es-ES"/>
              </w:rPr>
            </w:pPr>
          </w:p>
          <w:p w14:paraId="09BF7117" w14:textId="106229B1" w:rsidR="00192257" w:rsidRDefault="00192257" w:rsidP="00192257">
            <w:pPr>
              <w:rPr>
                <w:lang w:val="es-ES"/>
              </w:rPr>
            </w:pPr>
          </w:p>
          <w:p w14:paraId="20E636D5" w14:textId="3AD24074" w:rsidR="00192257" w:rsidRDefault="00192257" w:rsidP="00192257">
            <w:pPr>
              <w:rPr>
                <w:lang w:val="es-ES"/>
              </w:rPr>
            </w:pPr>
          </w:p>
          <w:p w14:paraId="2EFF6906" w14:textId="176CDE94" w:rsidR="00192257" w:rsidRDefault="00192257" w:rsidP="00192257">
            <w:pPr>
              <w:rPr>
                <w:lang w:val="es-ES"/>
              </w:rPr>
            </w:pPr>
          </w:p>
          <w:p w14:paraId="46A38D9C" w14:textId="0B7C7C35" w:rsidR="00192257" w:rsidRDefault="00192257" w:rsidP="00192257">
            <w:pPr>
              <w:rPr>
                <w:lang w:val="es-ES"/>
              </w:rPr>
            </w:pPr>
          </w:p>
          <w:p w14:paraId="41B5AB43" w14:textId="7177F10B" w:rsidR="00192257" w:rsidRDefault="00192257" w:rsidP="00192257">
            <w:pPr>
              <w:rPr>
                <w:lang w:val="es-ES"/>
              </w:rPr>
            </w:pPr>
          </w:p>
          <w:p w14:paraId="21672CAF" w14:textId="0E29E874" w:rsidR="00192257" w:rsidRDefault="00192257" w:rsidP="00192257">
            <w:pPr>
              <w:rPr>
                <w:lang w:val="es-ES"/>
              </w:rPr>
            </w:pPr>
          </w:p>
          <w:p w14:paraId="78C76A6D" w14:textId="154AD1F5" w:rsidR="00192257" w:rsidRDefault="00192257" w:rsidP="00192257">
            <w:pPr>
              <w:rPr>
                <w:lang w:val="es-ES"/>
              </w:rPr>
            </w:pPr>
          </w:p>
          <w:p w14:paraId="72656F4E" w14:textId="386BF23B" w:rsidR="00192257" w:rsidRDefault="00192257" w:rsidP="00192257">
            <w:pPr>
              <w:rPr>
                <w:lang w:val="es-ES"/>
              </w:rPr>
            </w:pPr>
          </w:p>
          <w:p w14:paraId="203894AE" w14:textId="35ACA97C" w:rsidR="00192257" w:rsidRDefault="00192257" w:rsidP="00192257">
            <w:pPr>
              <w:rPr>
                <w:lang w:val="es-ES"/>
              </w:rPr>
            </w:pPr>
          </w:p>
          <w:p w14:paraId="3BEEBE75" w14:textId="510D6220" w:rsidR="00192257" w:rsidRDefault="00192257" w:rsidP="00192257">
            <w:pPr>
              <w:rPr>
                <w:lang w:val="es-ES"/>
              </w:rPr>
            </w:pPr>
          </w:p>
          <w:p w14:paraId="097A3461" w14:textId="30381D0B" w:rsidR="00192257" w:rsidRDefault="00192257" w:rsidP="00192257">
            <w:pPr>
              <w:rPr>
                <w:lang w:val="es-ES"/>
              </w:rPr>
            </w:pPr>
          </w:p>
          <w:p w14:paraId="73BF047D" w14:textId="021C12EB" w:rsidR="00192257" w:rsidRDefault="00192257" w:rsidP="00192257">
            <w:pPr>
              <w:rPr>
                <w:lang w:val="es-ES"/>
              </w:rPr>
            </w:pPr>
          </w:p>
          <w:p w14:paraId="0A0E7D3E" w14:textId="68E76C05" w:rsidR="00192257" w:rsidRDefault="00192257" w:rsidP="00192257">
            <w:pPr>
              <w:rPr>
                <w:lang w:val="es-ES"/>
              </w:rPr>
            </w:pPr>
          </w:p>
          <w:p w14:paraId="1127EB01" w14:textId="436F3ED5" w:rsidR="00192257" w:rsidRDefault="00192257" w:rsidP="00192257">
            <w:pPr>
              <w:rPr>
                <w:lang w:val="es-ES"/>
              </w:rPr>
            </w:pPr>
          </w:p>
          <w:p w14:paraId="1DCA576F" w14:textId="7688FFEF" w:rsidR="00192257" w:rsidRDefault="00192257" w:rsidP="00192257">
            <w:pPr>
              <w:rPr>
                <w:lang w:val="es-ES"/>
              </w:rPr>
            </w:pPr>
          </w:p>
          <w:p w14:paraId="00CF6006" w14:textId="77777777" w:rsidR="00192257" w:rsidRPr="00192257" w:rsidRDefault="00192257" w:rsidP="00192257">
            <w:pPr>
              <w:rPr>
                <w:lang w:val="es-ES"/>
              </w:rPr>
            </w:pPr>
          </w:p>
          <w:p w14:paraId="2E1D06CB" w14:textId="3D5E91E8" w:rsidR="00FE2AB1" w:rsidRPr="00FE2AB1" w:rsidRDefault="00FE2AB1" w:rsidP="00FE2AB1">
            <w:pPr>
              <w:pStyle w:val="TextRight"/>
              <w:rPr>
                <w:b/>
                <w:bCs/>
                <w:w w:val="105"/>
                <w:lang w:val="es-ES"/>
              </w:rPr>
            </w:pPr>
            <w:r w:rsidRPr="00FE2AB1">
              <w:rPr>
                <w:b/>
                <w:bCs/>
                <w:w w:val="105"/>
                <w:lang w:val="es-ES"/>
              </w:rPr>
              <w:lastRenderedPageBreak/>
              <w:t>David Murray</w:t>
            </w:r>
          </w:p>
          <w:p w14:paraId="2A9A5BE9" w14:textId="77777777" w:rsidR="00FE2AB1" w:rsidRPr="006863CB" w:rsidRDefault="00FE2AB1" w:rsidP="00FE2AB1">
            <w:pPr>
              <w:pStyle w:val="TextRight"/>
            </w:pPr>
            <w:r w:rsidRPr="006863CB">
              <w:rPr>
                <w:rStyle w:val="cf01"/>
                <w:rFonts w:asciiTheme="minorHAnsi" w:hAnsiTheme="minorHAnsi" w:cs="Times New Roman (Body CS)"/>
                <w:color w:val="404040" w:themeColor="text1" w:themeTint="BF"/>
                <w:sz w:val="22"/>
                <w:szCs w:val="24"/>
              </w:rPr>
              <w:t>AMS Operations Delivery Leader</w:t>
            </w:r>
          </w:p>
          <w:p w14:paraId="7EC4BC07" w14:textId="77777777" w:rsidR="00FE2AB1" w:rsidRPr="006863CB" w:rsidRDefault="00FE2AB1" w:rsidP="00FE2AB1">
            <w:pPr>
              <w:pStyle w:val="TextRight"/>
            </w:pPr>
            <w:r w:rsidRPr="006863CB">
              <w:t>DXC Technologies</w:t>
            </w:r>
          </w:p>
          <w:p w14:paraId="5C6E5632" w14:textId="77777777" w:rsidR="00FE2AB1" w:rsidRDefault="00FE2AB1" w:rsidP="00FE2AB1">
            <w:pPr>
              <w:pStyle w:val="TextRight"/>
              <w:rPr>
                <w:w w:val="105"/>
              </w:rPr>
            </w:pPr>
            <w:r w:rsidRPr="00055D19">
              <w:rPr>
                <w:w w:val="105"/>
              </w:rPr>
              <w:t>(???) ???-????</w:t>
            </w:r>
          </w:p>
          <w:p w14:paraId="0FEDAD89" w14:textId="77777777" w:rsidR="00FE2AB1" w:rsidRDefault="00FE2AB1" w:rsidP="00FE2AB1">
            <w:pPr>
              <w:pStyle w:val="TextRight"/>
              <w:rPr>
                <w:w w:val="105"/>
              </w:rPr>
            </w:pPr>
            <w:hyperlink r:id="rId13" w:history="1">
              <w:r w:rsidRPr="000A3411">
                <w:rPr>
                  <w:rStyle w:val="Hyperlink"/>
                  <w:w w:val="105"/>
                </w:rPr>
                <w:t>bigstik60@gmail.com</w:t>
              </w:r>
            </w:hyperlink>
          </w:p>
          <w:p w14:paraId="2C270D6E" w14:textId="77777777" w:rsidR="00FE2AB1" w:rsidRPr="006863CB" w:rsidRDefault="00FE2AB1" w:rsidP="00FE2AB1">
            <w:pPr>
              <w:pStyle w:val="TextRight"/>
            </w:pPr>
            <w:r w:rsidRPr="006863CB">
              <w:t xml:space="preserve">106 </w:t>
            </w:r>
            <w:proofErr w:type="spellStart"/>
            <w:r w:rsidRPr="006863CB">
              <w:t>Chadley</w:t>
            </w:r>
            <w:proofErr w:type="spellEnd"/>
            <w:r w:rsidRPr="006863CB">
              <w:t xml:space="preserve"> Way</w:t>
            </w:r>
          </w:p>
          <w:p w14:paraId="713AF253" w14:textId="77777777" w:rsidR="00FE2AB1" w:rsidRPr="006863CB" w:rsidRDefault="00FE2AB1" w:rsidP="00FE2AB1">
            <w:pPr>
              <w:pStyle w:val="TextRight"/>
            </w:pPr>
            <w:r w:rsidRPr="006863CB">
              <w:t>Simpsonville, SC 29681-4632</w:t>
            </w:r>
          </w:p>
          <w:p w14:paraId="1550C2BC" w14:textId="42E84CB7" w:rsidR="00FE2AB1" w:rsidRDefault="00FE2AB1"/>
        </w:tc>
        <w:tc>
          <w:tcPr>
            <w:tcW w:w="403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5C637CC" w14:textId="77777777" w:rsidR="00DB5F59" w:rsidRPr="00220284" w:rsidRDefault="00DB5F59" w:rsidP="00DB5F59">
            <w:pPr>
              <w:pStyle w:val="Text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Jamie White</w:t>
            </w:r>
          </w:p>
          <w:p w14:paraId="3057630E" w14:textId="77777777" w:rsidR="00DB5F59" w:rsidRPr="006863CB" w:rsidRDefault="00DB5F59" w:rsidP="00DB5F59">
            <w:pPr>
              <w:pStyle w:val="TextRight"/>
            </w:pPr>
            <w:r w:rsidRPr="006863CB">
              <w:t>Service Delivery Manager</w:t>
            </w:r>
          </w:p>
          <w:p w14:paraId="237FD0AD" w14:textId="77777777" w:rsidR="00DB5F59" w:rsidRPr="006863CB" w:rsidRDefault="00DB5F59" w:rsidP="00DB5F59">
            <w:pPr>
              <w:pStyle w:val="TextRight"/>
            </w:pPr>
            <w:r w:rsidRPr="006863CB">
              <w:t>Retail Business Services an Ahold/Delhaize company</w:t>
            </w:r>
          </w:p>
          <w:p w14:paraId="79754659" w14:textId="77777777" w:rsidR="00DB5F59" w:rsidRPr="004B0D12" w:rsidRDefault="00DB5F59" w:rsidP="00DB5F59">
            <w:pPr>
              <w:pStyle w:val="TextRight"/>
              <w:rPr>
                <w:lang w:val="de-DE"/>
              </w:rPr>
            </w:pPr>
            <w:r w:rsidRPr="004B0D12">
              <w:rPr>
                <w:lang w:val="de-DE"/>
              </w:rPr>
              <w:t>(864) 363-2569</w:t>
            </w:r>
          </w:p>
          <w:p w14:paraId="2318CBCE" w14:textId="77777777" w:rsidR="00DB5F59" w:rsidRPr="004B0D12" w:rsidRDefault="00DB5F59" w:rsidP="00DB5F59">
            <w:pPr>
              <w:pStyle w:val="TextRight"/>
              <w:rPr>
                <w:rFonts w:ascii="Segoe UI" w:hAnsi="Segoe UI" w:cs="Segoe UI"/>
                <w:sz w:val="21"/>
                <w:szCs w:val="21"/>
                <w:lang w:val="de-DE"/>
              </w:rPr>
            </w:pPr>
            <w:hyperlink r:id="rId14" w:history="1">
              <w:r w:rsidRPr="004B0D12">
                <w:rPr>
                  <w:rStyle w:val="Hyperlink"/>
                  <w:rFonts w:ascii="Segoe UI" w:hAnsi="Segoe UI" w:cs="Segoe UI"/>
                  <w:sz w:val="21"/>
                  <w:szCs w:val="21"/>
                  <w:lang w:val="de-DE"/>
                </w:rPr>
                <w:t>jw1989@charter.net</w:t>
              </w:r>
            </w:hyperlink>
          </w:p>
          <w:p w14:paraId="08097DF3" w14:textId="77777777" w:rsidR="00DB5F59" w:rsidRPr="00ED10EE" w:rsidRDefault="00DB5F59" w:rsidP="00DB5F59">
            <w:pPr>
              <w:rPr>
                <w:lang w:val="de-DE"/>
              </w:rPr>
            </w:pPr>
          </w:p>
          <w:p w14:paraId="6F317C56" w14:textId="77777777" w:rsidR="00DB5F59" w:rsidRPr="004B0D12" w:rsidRDefault="00DB5F59" w:rsidP="00DB5F59">
            <w:pPr>
              <w:pStyle w:val="TextRight"/>
              <w:rPr>
                <w:b/>
                <w:bCs/>
                <w:w w:val="105"/>
                <w:lang w:val="de-DE"/>
              </w:rPr>
            </w:pPr>
            <w:r w:rsidRPr="004B0D12">
              <w:rPr>
                <w:b/>
                <w:bCs/>
                <w:w w:val="105"/>
                <w:lang w:val="de-DE"/>
              </w:rPr>
              <w:t>Jennifer Franklin</w:t>
            </w:r>
          </w:p>
          <w:p w14:paraId="587BDDC3" w14:textId="77777777" w:rsidR="00DB5F59" w:rsidRPr="00DB5F59" w:rsidRDefault="00DB5F59" w:rsidP="00DB5F59">
            <w:pPr>
              <w:pStyle w:val="TextRight"/>
            </w:pPr>
            <w:r w:rsidRPr="00DB5F59">
              <w:t>Systems Analyst V</w:t>
            </w:r>
          </w:p>
          <w:p w14:paraId="22F758AF" w14:textId="77777777" w:rsidR="00DB5F59" w:rsidRPr="006863CB" w:rsidRDefault="00DB5F59" w:rsidP="00DB5F59">
            <w:pPr>
              <w:pStyle w:val="TextRight"/>
            </w:pPr>
            <w:r w:rsidRPr="006863CB">
              <w:t>Retail Business Solutions an Ahold/Delhaize company</w:t>
            </w:r>
          </w:p>
          <w:p w14:paraId="0611F90F" w14:textId="77777777" w:rsidR="00DB5F59" w:rsidRPr="006863CB" w:rsidRDefault="00DB5F59" w:rsidP="00DB5F59">
            <w:pPr>
              <w:pStyle w:val="TextRight"/>
            </w:pPr>
            <w:r w:rsidRPr="006863CB">
              <w:t>(864) 569-9517</w:t>
            </w:r>
          </w:p>
          <w:p w14:paraId="7A8C72DC" w14:textId="77777777" w:rsidR="00DB5F59" w:rsidRDefault="00DB5F59" w:rsidP="00DB5F59">
            <w:pPr>
              <w:pStyle w:val="TextRigh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15" w:tgtFrame="_blank" w:tooltip="mailto:jafranklin100@hotmail.com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jafranklin100@hotmail.com</w:t>
              </w:r>
            </w:hyperlink>
          </w:p>
          <w:p w14:paraId="11F928E9" w14:textId="77777777" w:rsidR="00DB5F59" w:rsidRDefault="00DB5F59" w:rsidP="00DB5F59">
            <w:pPr>
              <w:pStyle w:val="TextRight"/>
              <w:rPr>
                <w:b/>
                <w:bCs/>
                <w:w w:val="105"/>
              </w:rPr>
            </w:pPr>
          </w:p>
          <w:p w14:paraId="1EA335EF" w14:textId="77777777" w:rsidR="00DB5F59" w:rsidRPr="00DB5F59" w:rsidRDefault="00DB5F59" w:rsidP="00DB5F59">
            <w:pPr>
              <w:pStyle w:val="TextRight"/>
              <w:rPr>
                <w:b/>
                <w:bCs/>
                <w:w w:val="105"/>
              </w:rPr>
            </w:pPr>
            <w:r w:rsidRPr="00DB5F59">
              <w:rPr>
                <w:b/>
                <w:bCs/>
                <w:w w:val="105"/>
              </w:rPr>
              <w:t>Mark Brewer</w:t>
            </w:r>
          </w:p>
          <w:p w14:paraId="7658C9A5" w14:textId="77777777" w:rsidR="00DB5F59" w:rsidRPr="006863CB" w:rsidRDefault="00DB5F59" w:rsidP="00DB5F59">
            <w:pPr>
              <w:pStyle w:val="TextRight"/>
            </w:pPr>
            <w:r w:rsidRPr="006863CB">
              <w:t>Systems Analyst IV</w:t>
            </w:r>
          </w:p>
          <w:p w14:paraId="473CA525" w14:textId="77777777" w:rsidR="00DB5F59" w:rsidRPr="006863CB" w:rsidRDefault="00DB5F59" w:rsidP="00DB5F59">
            <w:pPr>
              <w:pStyle w:val="TextRight"/>
            </w:pPr>
            <w:r w:rsidRPr="006863CB">
              <w:t>Retail Business Services an Ahold/Delhaize company</w:t>
            </w:r>
          </w:p>
          <w:p w14:paraId="7C984CFC" w14:textId="77777777" w:rsidR="00DB5F59" w:rsidRPr="006863CB" w:rsidRDefault="00DB5F59" w:rsidP="00DB5F59">
            <w:pPr>
              <w:pStyle w:val="TextRight"/>
            </w:pPr>
            <w:r w:rsidRPr="006863CB">
              <w:t>(717) 254-9355</w:t>
            </w:r>
          </w:p>
          <w:p w14:paraId="79CE69DC" w14:textId="77777777" w:rsidR="00DB5F59" w:rsidRDefault="00DB5F59" w:rsidP="00DB5F59">
            <w:pPr>
              <w:pStyle w:val="TextRight"/>
              <w:rPr>
                <w:w w:val="105"/>
              </w:rPr>
            </w:pPr>
            <w:hyperlink r:id="rId16" w:history="1">
              <w:r w:rsidRPr="000A3411">
                <w:rPr>
                  <w:rStyle w:val="Hyperlink"/>
                  <w:w w:val="105"/>
                </w:rPr>
                <w:t>markbrewer6109@gmail.com</w:t>
              </w:r>
            </w:hyperlink>
          </w:p>
          <w:p w14:paraId="77111973" w14:textId="77777777" w:rsidR="00DB5F59" w:rsidRDefault="00DB5F59" w:rsidP="00DB5F59">
            <w:pPr>
              <w:pStyle w:val="TextRight"/>
              <w:rPr>
                <w:w w:val="105"/>
              </w:rPr>
            </w:pPr>
          </w:p>
          <w:p w14:paraId="660A376D" w14:textId="77777777" w:rsidR="00DB5F59" w:rsidRPr="00DC0734" w:rsidRDefault="00DB5F59" w:rsidP="00DB5F59">
            <w:pPr>
              <w:pStyle w:val="TextRight"/>
              <w:rPr>
                <w:b/>
                <w:bCs/>
                <w:w w:val="105"/>
              </w:rPr>
            </w:pPr>
            <w:r w:rsidRPr="00DC0734">
              <w:rPr>
                <w:b/>
                <w:bCs/>
                <w:w w:val="105"/>
              </w:rPr>
              <w:t>Clint R. Lambert</w:t>
            </w:r>
          </w:p>
          <w:p w14:paraId="30FD4B1B" w14:textId="77777777" w:rsidR="00DB5F59" w:rsidRPr="006863CB" w:rsidRDefault="00DB5F59" w:rsidP="00DB5F59">
            <w:pPr>
              <w:pStyle w:val="TextRight"/>
            </w:pPr>
            <w:r w:rsidRPr="006863CB">
              <w:t>Systems Analyst III</w:t>
            </w:r>
          </w:p>
          <w:p w14:paraId="003723FA" w14:textId="77777777" w:rsidR="00DB5F59" w:rsidRPr="006863CB" w:rsidRDefault="00DB5F59" w:rsidP="00DB5F59">
            <w:pPr>
              <w:pStyle w:val="TextRight"/>
            </w:pPr>
            <w:r w:rsidRPr="006863CB">
              <w:t>Retail Business Services an Ahold/Delhaize company</w:t>
            </w:r>
          </w:p>
          <w:p w14:paraId="5E6BE724" w14:textId="77777777" w:rsidR="00DB5F59" w:rsidRPr="006863CB" w:rsidRDefault="00DB5F59" w:rsidP="00DB5F59">
            <w:pPr>
              <w:pStyle w:val="TextRight"/>
            </w:pPr>
            <w:r w:rsidRPr="006863CB">
              <w:t>(864) 252-6473</w:t>
            </w:r>
          </w:p>
          <w:p w14:paraId="6C8F2831" w14:textId="77777777" w:rsidR="00DB5F59" w:rsidRDefault="00DB5F59" w:rsidP="00DB5F59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17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clint.lambert@charter.net</w:t>
              </w:r>
            </w:hyperlink>
          </w:p>
          <w:p w14:paraId="4760BB67" w14:textId="77777777" w:rsidR="00DB5F59" w:rsidRDefault="00DB5F59" w:rsidP="00DB5F59"/>
          <w:p w14:paraId="65024BE3" w14:textId="77777777" w:rsidR="00DB5F59" w:rsidRPr="00220284" w:rsidRDefault="00DB5F59" w:rsidP="00DB5F59">
            <w:pPr>
              <w:pStyle w:val="TextRight"/>
              <w:rPr>
                <w:b/>
                <w:bCs/>
              </w:rPr>
            </w:pPr>
            <w:r w:rsidRPr="00220284">
              <w:rPr>
                <w:b/>
                <w:bCs/>
              </w:rPr>
              <w:t>Matthew Vincent</w:t>
            </w:r>
          </w:p>
          <w:p w14:paraId="24262BC4" w14:textId="77777777" w:rsidR="00DB5F59" w:rsidRPr="006863CB" w:rsidRDefault="00DB5F59" w:rsidP="00DB5F59">
            <w:pPr>
              <w:pStyle w:val="TextRight"/>
            </w:pPr>
            <w:r w:rsidRPr="006863CB">
              <w:t>Senior Project Manager</w:t>
            </w:r>
          </w:p>
          <w:p w14:paraId="6769D20C" w14:textId="77777777" w:rsidR="00DB5F59" w:rsidRPr="006863CB" w:rsidRDefault="00DB5F59" w:rsidP="00DB5F59">
            <w:pPr>
              <w:pStyle w:val="TextRight"/>
            </w:pPr>
            <w:r w:rsidRPr="006863CB">
              <w:t>Retail Business Services an Ahold/Delhaize company</w:t>
            </w:r>
          </w:p>
          <w:p w14:paraId="61ABFA03" w14:textId="77777777" w:rsidR="00DB5F59" w:rsidRPr="006863CB" w:rsidRDefault="00DB5F59" w:rsidP="00DB5F59">
            <w:pPr>
              <w:pStyle w:val="TextRight"/>
            </w:pPr>
            <w:r w:rsidRPr="006863CB">
              <w:t>(801) 608-8930</w:t>
            </w:r>
          </w:p>
          <w:p w14:paraId="1DA33543" w14:textId="77777777" w:rsidR="00DB5F59" w:rsidRDefault="00DB5F59" w:rsidP="00DB5F59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18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mvinc3nt@gmail.com</w:t>
              </w:r>
            </w:hyperlink>
          </w:p>
          <w:p w14:paraId="0433F791" w14:textId="3F9748D6" w:rsidR="00DB5F59" w:rsidRDefault="00DB5F59"/>
          <w:p w14:paraId="29D21DC6" w14:textId="7CCCFB36" w:rsidR="00FE2AB1" w:rsidRDefault="00FE2AB1"/>
          <w:p w14:paraId="5ECE2EFE" w14:textId="26EDA12A" w:rsidR="00FE2AB1" w:rsidRDefault="00FE2AB1"/>
          <w:p w14:paraId="054C8866" w14:textId="6419771C" w:rsidR="00FE2AB1" w:rsidRDefault="00FE2AB1"/>
          <w:p w14:paraId="3FFB6701" w14:textId="2AAB788B" w:rsidR="00FE2AB1" w:rsidRDefault="00FE2AB1"/>
          <w:p w14:paraId="58AD221B" w14:textId="77777777" w:rsidR="00FE2AB1" w:rsidRPr="00220284" w:rsidRDefault="00FE2AB1" w:rsidP="00FE2AB1">
            <w:pPr>
              <w:pStyle w:val="Text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Jamie White</w:t>
            </w:r>
          </w:p>
          <w:p w14:paraId="05025B00" w14:textId="77777777" w:rsidR="00FE2AB1" w:rsidRPr="006863CB" w:rsidRDefault="00FE2AB1" w:rsidP="00FE2AB1">
            <w:pPr>
              <w:pStyle w:val="TextRight"/>
            </w:pPr>
            <w:r w:rsidRPr="006863CB">
              <w:t>Service Delivery Manager</w:t>
            </w:r>
          </w:p>
          <w:p w14:paraId="4669C5C6" w14:textId="77777777" w:rsidR="00FE2AB1" w:rsidRPr="006863CB" w:rsidRDefault="00FE2AB1" w:rsidP="00FE2AB1">
            <w:pPr>
              <w:pStyle w:val="TextRight"/>
            </w:pPr>
            <w:r w:rsidRPr="006863CB">
              <w:t>Retail Business Services an Ahold/Delhaize company</w:t>
            </w:r>
          </w:p>
          <w:p w14:paraId="62D50E4D" w14:textId="77777777" w:rsidR="00FE2AB1" w:rsidRPr="004B0D12" w:rsidRDefault="00FE2AB1" w:rsidP="00FE2AB1">
            <w:pPr>
              <w:pStyle w:val="TextRight"/>
              <w:rPr>
                <w:lang w:val="de-DE"/>
              </w:rPr>
            </w:pPr>
            <w:r w:rsidRPr="004B0D12">
              <w:rPr>
                <w:lang w:val="de-DE"/>
              </w:rPr>
              <w:t>(864) 363-2569</w:t>
            </w:r>
          </w:p>
          <w:p w14:paraId="229283DB" w14:textId="77777777" w:rsidR="00FE2AB1" w:rsidRPr="004B0D12" w:rsidRDefault="00FE2AB1" w:rsidP="00FE2AB1">
            <w:pPr>
              <w:pStyle w:val="TextRight"/>
              <w:rPr>
                <w:rFonts w:ascii="Segoe UI" w:hAnsi="Segoe UI" w:cs="Segoe UI"/>
                <w:sz w:val="21"/>
                <w:szCs w:val="21"/>
                <w:lang w:val="de-DE"/>
              </w:rPr>
            </w:pPr>
            <w:hyperlink r:id="rId19" w:history="1">
              <w:r w:rsidRPr="004B0D12">
                <w:rPr>
                  <w:rStyle w:val="Hyperlink"/>
                  <w:rFonts w:ascii="Segoe UI" w:hAnsi="Segoe UI" w:cs="Segoe UI"/>
                  <w:sz w:val="21"/>
                  <w:szCs w:val="21"/>
                  <w:lang w:val="de-DE"/>
                </w:rPr>
                <w:t>jw1989@charter.net</w:t>
              </w:r>
            </w:hyperlink>
          </w:p>
          <w:p w14:paraId="69D920E7" w14:textId="77777777" w:rsidR="00FE2AB1" w:rsidRPr="004B0D12" w:rsidRDefault="00FE2AB1" w:rsidP="00FE2AB1">
            <w:pPr>
              <w:pStyle w:val="TextRight"/>
              <w:rPr>
                <w:w w:val="105"/>
                <w:lang w:val="de-DE"/>
              </w:rPr>
            </w:pPr>
            <w:r w:rsidRPr="004B0D12">
              <w:rPr>
                <w:w w:val="105"/>
                <w:lang w:val="de-DE"/>
              </w:rPr>
              <w:t>?</w:t>
            </w:r>
          </w:p>
          <w:p w14:paraId="49D02E89" w14:textId="77777777" w:rsidR="00FE2AB1" w:rsidRPr="004B0D12" w:rsidRDefault="00FE2AB1" w:rsidP="00FE2AB1">
            <w:pPr>
              <w:pStyle w:val="TextRight"/>
              <w:rPr>
                <w:w w:val="105"/>
                <w:lang w:val="de-DE"/>
              </w:rPr>
            </w:pPr>
            <w:proofErr w:type="spellStart"/>
            <w:r w:rsidRPr="004B0D12">
              <w:rPr>
                <w:w w:val="105"/>
                <w:lang w:val="de-DE"/>
              </w:rPr>
              <w:t>Simpsonville</w:t>
            </w:r>
            <w:proofErr w:type="spellEnd"/>
            <w:r w:rsidRPr="004B0D12">
              <w:rPr>
                <w:w w:val="105"/>
                <w:lang w:val="de-DE"/>
              </w:rPr>
              <w:t>, SC 29681</w:t>
            </w:r>
          </w:p>
          <w:p w14:paraId="529617D5" w14:textId="77777777" w:rsidR="00FE2AB1" w:rsidRPr="00ED10EE" w:rsidRDefault="00FE2AB1" w:rsidP="00FE2AB1">
            <w:pPr>
              <w:rPr>
                <w:lang w:val="de-DE"/>
              </w:rPr>
            </w:pPr>
          </w:p>
          <w:p w14:paraId="631D2CF4" w14:textId="77777777" w:rsidR="00FE2AB1" w:rsidRPr="004B0D12" w:rsidRDefault="00FE2AB1" w:rsidP="00FE2AB1">
            <w:pPr>
              <w:pStyle w:val="TextRight"/>
              <w:rPr>
                <w:b/>
                <w:bCs/>
                <w:w w:val="105"/>
                <w:lang w:val="de-DE"/>
              </w:rPr>
            </w:pPr>
            <w:r w:rsidRPr="004B0D12">
              <w:rPr>
                <w:b/>
                <w:bCs/>
                <w:w w:val="105"/>
                <w:lang w:val="de-DE"/>
              </w:rPr>
              <w:t>Jennifer Franklin</w:t>
            </w:r>
          </w:p>
          <w:p w14:paraId="71528007" w14:textId="77777777" w:rsidR="00FE2AB1" w:rsidRPr="00DB5F59" w:rsidRDefault="00FE2AB1" w:rsidP="00FE2AB1">
            <w:pPr>
              <w:pStyle w:val="TextRight"/>
            </w:pPr>
            <w:r w:rsidRPr="00DB5F59">
              <w:t>Systems Analyst V</w:t>
            </w:r>
          </w:p>
          <w:p w14:paraId="05068242" w14:textId="77777777" w:rsidR="00FE2AB1" w:rsidRPr="006863CB" w:rsidRDefault="00FE2AB1" w:rsidP="00FE2AB1">
            <w:pPr>
              <w:pStyle w:val="TextRight"/>
            </w:pPr>
            <w:r w:rsidRPr="006863CB">
              <w:t>Retail Business Solutions an Ahold/Delhaize company</w:t>
            </w:r>
          </w:p>
          <w:p w14:paraId="65BFDF3D" w14:textId="77777777" w:rsidR="00FE2AB1" w:rsidRPr="006863CB" w:rsidRDefault="00FE2AB1" w:rsidP="00FE2AB1">
            <w:pPr>
              <w:pStyle w:val="TextRight"/>
            </w:pPr>
            <w:r w:rsidRPr="006863CB">
              <w:t>(864) 569-9517</w:t>
            </w:r>
          </w:p>
          <w:p w14:paraId="0CE40905" w14:textId="77777777" w:rsidR="00FE2AB1" w:rsidRDefault="00FE2AB1" w:rsidP="00FE2AB1">
            <w:pPr>
              <w:pStyle w:val="TextRight"/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20" w:tgtFrame="_blank" w:tooltip="mailto:jafranklin100@hotmail.com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jafranklin100@hotmail.com</w:t>
              </w:r>
            </w:hyperlink>
          </w:p>
          <w:p w14:paraId="233AC0D6" w14:textId="77777777" w:rsidR="00FE2AB1" w:rsidRPr="006863CB" w:rsidRDefault="00FE2AB1" w:rsidP="00FE2AB1">
            <w:pPr>
              <w:pStyle w:val="TextRight"/>
            </w:pPr>
            <w:r w:rsidRPr="006863CB">
              <w:t>335 Stillwater Dr</w:t>
            </w:r>
          </w:p>
          <w:p w14:paraId="2004982D" w14:textId="77777777" w:rsidR="00FE2AB1" w:rsidRPr="006863CB" w:rsidRDefault="00FE2AB1" w:rsidP="00FE2AB1">
            <w:pPr>
              <w:pStyle w:val="TextRight"/>
            </w:pPr>
            <w:r w:rsidRPr="006863CB">
              <w:t>Simpsonville, SC 29681</w:t>
            </w:r>
          </w:p>
          <w:p w14:paraId="6B4EC64B" w14:textId="77777777" w:rsidR="00FE2AB1" w:rsidRDefault="00FE2AB1" w:rsidP="00FE2AB1">
            <w:pPr>
              <w:pStyle w:val="TextRight"/>
              <w:rPr>
                <w:b/>
                <w:bCs/>
                <w:w w:val="105"/>
              </w:rPr>
            </w:pPr>
          </w:p>
          <w:p w14:paraId="481A242E" w14:textId="77777777" w:rsidR="00FE2AB1" w:rsidRPr="00DB5F59" w:rsidRDefault="00FE2AB1" w:rsidP="00FE2AB1">
            <w:pPr>
              <w:pStyle w:val="TextRight"/>
              <w:rPr>
                <w:b/>
                <w:bCs/>
                <w:w w:val="105"/>
              </w:rPr>
            </w:pPr>
            <w:r w:rsidRPr="00DB5F59">
              <w:rPr>
                <w:b/>
                <w:bCs/>
                <w:w w:val="105"/>
              </w:rPr>
              <w:t>Mark Brewer</w:t>
            </w:r>
          </w:p>
          <w:p w14:paraId="2DEAD925" w14:textId="77777777" w:rsidR="00FE2AB1" w:rsidRPr="006863CB" w:rsidRDefault="00FE2AB1" w:rsidP="00FE2AB1">
            <w:pPr>
              <w:pStyle w:val="TextRight"/>
            </w:pPr>
            <w:r w:rsidRPr="006863CB">
              <w:t>Systems Analyst IV</w:t>
            </w:r>
          </w:p>
          <w:p w14:paraId="25993184" w14:textId="77777777" w:rsidR="00FE2AB1" w:rsidRPr="006863CB" w:rsidRDefault="00FE2AB1" w:rsidP="00FE2AB1">
            <w:pPr>
              <w:pStyle w:val="TextRight"/>
            </w:pPr>
            <w:r w:rsidRPr="006863CB">
              <w:t>Retail Business Services an Ahold/Delhaize company</w:t>
            </w:r>
          </w:p>
          <w:p w14:paraId="010D5CF7" w14:textId="77777777" w:rsidR="00FE2AB1" w:rsidRPr="006863CB" w:rsidRDefault="00FE2AB1" w:rsidP="00FE2AB1">
            <w:pPr>
              <w:pStyle w:val="TextRight"/>
            </w:pPr>
            <w:r w:rsidRPr="006863CB">
              <w:t>(717) 254-9355</w:t>
            </w:r>
          </w:p>
          <w:p w14:paraId="78B41232" w14:textId="77777777" w:rsidR="00FE2AB1" w:rsidRDefault="00FE2AB1" w:rsidP="00FE2AB1">
            <w:pPr>
              <w:pStyle w:val="TextRight"/>
              <w:rPr>
                <w:w w:val="105"/>
              </w:rPr>
            </w:pPr>
            <w:hyperlink r:id="rId21" w:history="1">
              <w:r w:rsidRPr="000A3411">
                <w:rPr>
                  <w:rStyle w:val="Hyperlink"/>
                  <w:w w:val="105"/>
                </w:rPr>
                <w:t>markbrewer6109@gmail.com</w:t>
              </w:r>
            </w:hyperlink>
          </w:p>
          <w:p w14:paraId="2F2AF749" w14:textId="77777777" w:rsidR="00FE2AB1" w:rsidRPr="006863CB" w:rsidRDefault="00FE2AB1" w:rsidP="00FE2AB1">
            <w:pPr>
              <w:pStyle w:val="TextRight"/>
            </w:pPr>
            <w:r w:rsidRPr="006863CB">
              <w:t>6109 Westover Drive</w:t>
            </w:r>
          </w:p>
          <w:p w14:paraId="1E5D78EC" w14:textId="77777777" w:rsidR="00FE2AB1" w:rsidRPr="006863CB" w:rsidRDefault="00FE2AB1" w:rsidP="00FE2AB1">
            <w:pPr>
              <w:pStyle w:val="TextRight"/>
            </w:pPr>
            <w:r w:rsidRPr="006863CB">
              <w:t>Mechanicsburg, PA 17050</w:t>
            </w:r>
          </w:p>
          <w:p w14:paraId="02F4C191" w14:textId="77777777" w:rsidR="00FE2AB1" w:rsidRDefault="00FE2AB1" w:rsidP="00FE2AB1">
            <w:pPr>
              <w:pStyle w:val="TextRight"/>
              <w:rPr>
                <w:w w:val="105"/>
              </w:rPr>
            </w:pPr>
          </w:p>
          <w:p w14:paraId="02B28443" w14:textId="77777777" w:rsidR="00FE2AB1" w:rsidRPr="00DC0734" w:rsidRDefault="00FE2AB1" w:rsidP="00FE2AB1">
            <w:pPr>
              <w:pStyle w:val="TextRight"/>
              <w:rPr>
                <w:b/>
                <w:bCs/>
                <w:w w:val="105"/>
              </w:rPr>
            </w:pPr>
            <w:r w:rsidRPr="00DC0734">
              <w:rPr>
                <w:b/>
                <w:bCs/>
                <w:w w:val="105"/>
              </w:rPr>
              <w:t>Clint R. Lambert</w:t>
            </w:r>
          </w:p>
          <w:p w14:paraId="1588B4BE" w14:textId="77777777" w:rsidR="00FE2AB1" w:rsidRPr="006863CB" w:rsidRDefault="00FE2AB1" w:rsidP="00FE2AB1">
            <w:pPr>
              <w:pStyle w:val="TextRight"/>
            </w:pPr>
            <w:r w:rsidRPr="006863CB">
              <w:t>Systems Analyst III</w:t>
            </w:r>
          </w:p>
          <w:p w14:paraId="388AA28E" w14:textId="77777777" w:rsidR="00FE2AB1" w:rsidRPr="006863CB" w:rsidRDefault="00FE2AB1" w:rsidP="00FE2AB1">
            <w:pPr>
              <w:pStyle w:val="TextRight"/>
            </w:pPr>
            <w:r w:rsidRPr="006863CB">
              <w:t>Retail Business Services an Ahold/Delhaize company</w:t>
            </w:r>
          </w:p>
          <w:p w14:paraId="398AE305" w14:textId="77777777" w:rsidR="00FE2AB1" w:rsidRPr="006863CB" w:rsidRDefault="00FE2AB1" w:rsidP="00FE2AB1">
            <w:pPr>
              <w:pStyle w:val="TextRight"/>
            </w:pPr>
            <w:r w:rsidRPr="006863CB">
              <w:t>(864) 252-6473</w:t>
            </w:r>
          </w:p>
          <w:p w14:paraId="2033F862" w14:textId="77777777" w:rsidR="00FE2AB1" w:rsidRDefault="00FE2AB1" w:rsidP="00FE2AB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22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clint.lambert@charter.net</w:t>
              </w:r>
            </w:hyperlink>
          </w:p>
          <w:p w14:paraId="04CC789C" w14:textId="77777777" w:rsidR="00FE2AB1" w:rsidRPr="006863CB" w:rsidRDefault="00FE2AB1" w:rsidP="00FE2AB1">
            <w:pPr>
              <w:pStyle w:val="TextRight"/>
            </w:pPr>
            <w:r w:rsidRPr="006863CB">
              <w:t>103 Mystic Ct</w:t>
            </w:r>
          </w:p>
          <w:p w14:paraId="333BA435" w14:textId="77777777" w:rsidR="00FE2AB1" w:rsidRPr="006863CB" w:rsidRDefault="00FE2AB1" w:rsidP="00FE2AB1">
            <w:pPr>
              <w:pStyle w:val="TextRight"/>
            </w:pPr>
            <w:r w:rsidRPr="006863CB">
              <w:t>Simpsonville, SC 29681</w:t>
            </w:r>
          </w:p>
          <w:p w14:paraId="12174D30" w14:textId="77777777" w:rsidR="00FE2AB1" w:rsidRDefault="00FE2AB1" w:rsidP="00FE2AB1"/>
          <w:p w14:paraId="22F8EC4D" w14:textId="77777777" w:rsidR="00FE2AB1" w:rsidRPr="00220284" w:rsidRDefault="00FE2AB1" w:rsidP="00FE2AB1">
            <w:pPr>
              <w:pStyle w:val="TextRight"/>
              <w:rPr>
                <w:b/>
                <w:bCs/>
              </w:rPr>
            </w:pPr>
            <w:r w:rsidRPr="00220284">
              <w:rPr>
                <w:b/>
                <w:bCs/>
              </w:rPr>
              <w:t>Matthew Vincent</w:t>
            </w:r>
          </w:p>
          <w:p w14:paraId="428E12D9" w14:textId="77777777" w:rsidR="00FE2AB1" w:rsidRPr="006863CB" w:rsidRDefault="00FE2AB1" w:rsidP="00FE2AB1">
            <w:pPr>
              <w:pStyle w:val="TextRight"/>
            </w:pPr>
            <w:r w:rsidRPr="006863CB">
              <w:t>Senior Project Manager</w:t>
            </w:r>
          </w:p>
          <w:p w14:paraId="5F75F69B" w14:textId="77777777" w:rsidR="00FE2AB1" w:rsidRPr="006863CB" w:rsidRDefault="00FE2AB1" w:rsidP="00FE2AB1">
            <w:pPr>
              <w:pStyle w:val="TextRight"/>
            </w:pPr>
            <w:r w:rsidRPr="006863CB">
              <w:t>Retail Business Services an Ahold/Delhaize company</w:t>
            </w:r>
          </w:p>
          <w:p w14:paraId="4B82881A" w14:textId="77777777" w:rsidR="00FE2AB1" w:rsidRPr="006863CB" w:rsidRDefault="00FE2AB1" w:rsidP="00FE2AB1">
            <w:pPr>
              <w:pStyle w:val="TextRight"/>
            </w:pPr>
            <w:r w:rsidRPr="006863CB">
              <w:t>(801) 608-8930</w:t>
            </w:r>
          </w:p>
          <w:p w14:paraId="69AC2795" w14:textId="77777777" w:rsidR="00FE2AB1" w:rsidRDefault="00FE2AB1" w:rsidP="00FE2AB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hyperlink r:id="rId23" w:history="1">
              <w:r w:rsidRPr="000A341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mvinc3nt@gmail.com</w:t>
              </w:r>
            </w:hyperlink>
          </w:p>
          <w:p w14:paraId="0C776CAD" w14:textId="77777777" w:rsidR="00FE2AB1" w:rsidRPr="006863CB" w:rsidRDefault="00FE2AB1" w:rsidP="00FE2AB1">
            <w:pPr>
              <w:pStyle w:val="TextRight"/>
            </w:pPr>
            <w:r w:rsidRPr="006863CB">
              <w:t xml:space="preserve">504 </w:t>
            </w:r>
            <w:proofErr w:type="spellStart"/>
            <w:r w:rsidRPr="006863CB">
              <w:t>Dovestone</w:t>
            </w:r>
            <w:proofErr w:type="spellEnd"/>
            <w:r w:rsidRPr="006863CB">
              <w:t xml:space="preserve"> Drive</w:t>
            </w:r>
          </w:p>
          <w:p w14:paraId="5C90F1C0" w14:textId="77777777" w:rsidR="00FE2AB1" w:rsidRPr="006863CB" w:rsidRDefault="00FE2AB1" w:rsidP="00FE2AB1">
            <w:pPr>
              <w:pStyle w:val="TextRight"/>
            </w:pPr>
            <w:r w:rsidRPr="006863CB">
              <w:t>Simpsonville, SC 29681</w:t>
            </w:r>
          </w:p>
          <w:p w14:paraId="0E46B894" w14:textId="6DFC541E" w:rsidR="00FE2AB1" w:rsidRDefault="00FE2AB1"/>
        </w:tc>
      </w:tr>
    </w:tbl>
    <w:p w14:paraId="71E2A695" w14:textId="2EA384BF" w:rsidR="00C55D85" w:rsidRDefault="00C55D85" w:rsidP="00192257"/>
    <w:sectPr w:rsidR="00C55D85" w:rsidSect="00F4501B">
      <w:footerReference w:type="default" r:id="rId24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30DB" w14:textId="77777777" w:rsidR="00D52AE9" w:rsidRDefault="00D52AE9" w:rsidP="00F316AD">
      <w:r>
        <w:separator/>
      </w:r>
    </w:p>
  </w:endnote>
  <w:endnote w:type="continuationSeparator" w:id="0">
    <w:p w14:paraId="4EBAFC85" w14:textId="77777777" w:rsidR="00D52AE9" w:rsidRDefault="00D52AE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DAF1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0B7BD" wp14:editId="05159CB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16ECBB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20CB" w14:textId="77777777" w:rsidR="00D52AE9" w:rsidRDefault="00D52AE9" w:rsidP="00F316AD">
      <w:r>
        <w:separator/>
      </w:r>
    </w:p>
  </w:footnote>
  <w:footnote w:type="continuationSeparator" w:id="0">
    <w:p w14:paraId="325570F5" w14:textId="77777777" w:rsidR="00D52AE9" w:rsidRDefault="00D52AE9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C4"/>
    <w:rsid w:val="0000385D"/>
    <w:rsid w:val="000069FF"/>
    <w:rsid w:val="00055D19"/>
    <w:rsid w:val="00056920"/>
    <w:rsid w:val="00077E8D"/>
    <w:rsid w:val="000C0D2E"/>
    <w:rsid w:val="000C26E3"/>
    <w:rsid w:val="000E1D44"/>
    <w:rsid w:val="000F215C"/>
    <w:rsid w:val="0010231B"/>
    <w:rsid w:val="00104EF5"/>
    <w:rsid w:val="00135167"/>
    <w:rsid w:val="00143AD6"/>
    <w:rsid w:val="00192257"/>
    <w:rsid w:val="001C6CE2"/>
    <w:rsid w:val="001E2E48"/>
    <w:rsid w:val="001F1F4C"/>
    <w:rsid w:val="0020696E"/>
    <w:rsid w:val="00220284"/>
    <w:rsid w:val="002356A2"/>
    <w:rsid w:val="0024775A"/>
    <w:rsid w:val="00252BB8"/>
    <w:rsid w:val="002D12DA"/>
    <w:rsid w:val="002F5286"/>
    <w:rsid w:val="003019B2"/>
    <w:rsid w:val="00323515"/>
    <w:rsid w:val="00333899"/>
    <w:rsid w:val="0034688D"/>
    <w:rsid w:val="00354E40"/>
    <w:rsid w:val="00373721"/>
    <w:rsid w:val="003A2471"/>
    <w:rsid w:val="003A5FA4"/>
    <w:rsid w:val="003C698A"/>
    <w:rsid w:val="003D254E"/>
    <w:rsid w:val="003E0945"/>
    <w:rsid w:val="0040233B"/>
    <w:rsid w:val="00411420"/>
    <w:rsid w:val="004136EC"/>
    <w:rsid w:val="00421887"/>
    <w:rsid w:val="00476F6B"/>
    <w:rsid w:val="00477AB5"/>
    <w:rsid w:val="004B0D12"/>
    <w:rsid w:val="004B57AB"/>
    <w:rsid w:val="004D62F1"/>
    <w:rsid w:val="004F3F79"/>
    <w:rsid w:val="00504B52"/>
    <w:rsid w:val="00507E93"/>
    <w:rsid w:val="00511A6E"/>
    <w:rsid w:val="00530BF7"/>
    <w:rsid w:val="0057534A"/>
    <w:rsid w:val="005E51D2"/>
    <w:rsid w:val="00605A5B"/>
    <w:rsid w:val="00645B0D"/>
    <w:rsid w:val="0066694C"/>
    <w:rsid w:val="00670E99"/>
    <w:rsid w:val="006863CB"/>
    <w:rsid w:val="006C25A4"/>
    <w:rsid w:val="006C3BC1"/>
    <w:rsid w:val="006C60E6"/>
    <w:rsid w:val="006D5FB5"/>
    <w:rsid w:val="006E595D"/>
    <w:rsid w:val="006E70D3"/>
    <w:rsid w:val="006F083B"/>
    <w:rsid w:val="0072402C"/>
    <w:rsid w:val="007267F3"/>
    <w:rsid w:val="0073173A"/>
    <w:rsid w:val="007B0F94"/>
    <w:rsid w:val="008020B8"/>
    <w:rsid w:val="0082091F"/>
    <w:rsid w:val="00832040"/>
    <w:rsid w:val="00896FD9"/>
    <w:rsid w:val="008C14F1"/>
    <w:rsid w:val="008C6D9D"/>
    <w:rsid w:val="00902493"/>
    <w:rsid w:val="00915800"/>
    <w:rsid w:val="0094099C"/>
    <w:rsid w:val="009437E4"/>
    <w:rsid w:val="00974F32"/>
    <w:rsid w:val="009B5CBD"/>
    <w:rsid w:val="009C2583"/>
    <w:rsid w:val="009F3AB7"/>
    <w:rsid w:val="009F4E85"/>
    <w:rsid w:val="00A1151D"/>
    <w:rsid w:val="00A13FD7"/>
    <w:rsid w:val="00A26523"/>
    <w:rsid w:val="00A57C7D"/>
    <w:rsid w:val="00A64D6A"/>
    <w:rsid w:val="00A77921"/>
    <w:rsid w:val="00A868E0"/>
    <w:rsid w:val="00AC375A"/>
    <w:rsid w:val="00AF13C4"/>
    <w:rsid w:val="00B0508A"/>
    <w:rsid w:val="00B2124F"/>
    <w:rsid w:val="00B57456"/>
    <w:rsid w:val="00B57497"/>
    <w:rsid w:val="00B575FB"/>
    <w:rsid w:val="00B6190E"/>
    <w:rsid w:val="00BD4217"/>
    <w:rsid w:val="00BF23A0"/>
    <w:rsid w:val="00C1095A"/>
    <w:rsid w:val="00C55D85"/>
    <w:rsid w:val="00CA2273"/>
    <w:rsid w:val="00CA4706"/>
    <w:rsid w:val="00CC30A5"/>
    <w:rsid w:val="00CC4319"/>
    <w:rsid w:val="00CD50FD"/>
    <w:rsid w:val="00D41398"/>
    <w:rsid w:val="00D47124"/>
    <w:rsid w:val="00D52AE9"/>
    <w:rsid w:val="00DA6647"/>
    <w:rsid w:val="00DB4FA9"/>
    <w:rsid w:val="00DB5F59"/>
    <w:rsid w:val="00DC0734"/>
    <w:rsid w:val="00DD5D7B"/>
    <w:rsid w:val="00E0491E"/>
    <w:rsid w:val="00E15B44"/>
    <w:rsid w:val="00E309A9"/>
    <w:rsid w:val="00E454BE"/>
    <w:rsid w:val="00ED10EE"/>
    <w:rsid w:val="00F316AD"/>
    <w:rsid w:val="00F4036B"/>
    <w:rsid w:val="00F4501B"/>
    <w:rsid w:val="00F81735"/>
    <w:rsid w:val="00F82D88"/>
    <w:rsid w:val="00FE2AB1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300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055D1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08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zh-CN"/>
    </w:rPr>
  </w:style>
  <w:style w:type="character" w:customStyle="1" w:styleId="cf01">
    <w:name w:val="cf01"/>
    <w:basedOn w:val="DefaultParagraphFont"/>
    <w:rsid w:val="006F083B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.gaddam4@gmail.com" TargetMode="External"/><Relationship Id="rId13" Type="http://schemas.openxmlformats.org/officeDocument/2006/relationships/hyperlink" Target="mailto:bigstik60@gmail.com" TargetMode="External"/><Relationship Id="rId18" Type="http://schemas.openxmlformats.org/officeDocument/2006/relationships/hyperlink" Target="mailto:mvinc3nt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markbrewer6109@gmail.com" TargetMode="External"/><Relationship Id="rId7" Type="http://schemas.openxmlformats.org/officeDocument/2006/relationships/hyperlink" Target="mailto:jeffhamme.sofaking@gmail.com" TargetMode="External"/><Relationship Id="rId12" Type="http://schemas.openxmlformats.org/officeDocument/2006/relationships/hyperlink" Target="mailto:rimugu@protonmail.com" TargetMode="External"/><Relationship Id="rId17" Type="http://schemas.openxmlformats.org/officeDocument/2006/relationships/hyperlink" Target="mailto:clint.lambert@charter.n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rkbrewer6109@gmail.com" TargetMode="External"/><Relationship Id="rId20" Type="http://schemas.openxmlformats.org/officeDocument/2006/relationships/hyperlink" Target="mailto:jafranklin100@hot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raj.gaddam4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afranklin100@hotmail.com" TargetMode="External"/><Relationship Id="rId23" Type="http://schemas.openxmlformats.org/officeDocument/2006/relationships/hyperlink" Target="mailto:mvinc3nt@gmail.com" TargetMode="External"/><Relationship Id="rId10" Type="http://schemas.openxmlformats.org/officeDocument/2006/relationships/hyperlink" Target="mailto:jeffhamme.sofaking@gmail.com" TargetMode="External"/><Relationship Id="rId19" Type="http://schemas.openxmlformats.org/officeDocument/2006/relationships/hyperlink" Target="mailto:jw1989@chart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mugu@protonmail.com" TargetMode="External"/><Relationship Id="rId14" Type="http://schemas.openxmlformats.org/officeDocument/2006/relationships/hyperlink" Target="mailto:jw1989@charter.net" TargetMode="External"/><Relationship Id="rId22" Type="http://schemas.openxmlformats.org/officeDocument/2006/relationships/hyperlink" Target="mailto:clint.lambert@charter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ann8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214E-8B4C-4075-B8F1-879EEC17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2022-03-26T20:25:00Z</dcterms:created>
  <dcterms:modified xsi:type="dcterms:W3CDTF">2022-03-26T20:40:00Z</dcterms:modified>
</cp:coreProperties>
</file>